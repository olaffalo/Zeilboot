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B7D83" w14:textId="77777777" w:rsidR="0043119D" w:rsidRDefault="00F71C0B" w:rsidP="0043119D">
      <w:pPr>
        <w:jc w:val="center"/>
        <w:rPr>
          <w:sz w:val="48"/>
          <w:szCs w:val="48"/>
        </w:rPr>
      </w:pPr>
      <w:bookmarkStart w:id="0" w:name="_Hlk119059053"/>
      <w:r>
        <w:rPr>
          <w:sz w:val="48"/>
          <w:szCs w:val="48"/>
        </w:rPr>
        <w:t xml:space="preserve">Product </w:t>
      </w:r>
      <w:proofErr w:type="spellStart"/>
      <w:r w:rsidRPr="00D767CF">
        <w:rPr>
          <w:sz w:val="48"/>
          <w:szCs w:val="48"/>
        </w:rPr>
        <w:t>Backlog</w:t>
      </w:r>
      <w:proofErr w:type="spellEnd"/>
    </w:p>
    <w:p w14:paraId="1B2AEC60" w14:textId="27CB64A4" w:rsidR="0043119D" w:rsidRDefault="0043119D" w:rsidP="00083CB8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Project: </w:t>
      </w:r>
      <w:proofErr w:type="spellStart"/>
      <w:r w:rsidR="00D767CF">
        <w:rPr>
          <w:i/>
          <w:iCs/>
          <w:sz w:val="48"/>
          <w:szCs w:val="48"/>
        </w:rPr>
        <w:t>ZeilSchool</w:t>
      </w:r>
      <w:proofErr w:type="spellEnd"/>
    </w:p>
    <w:p w14:paraId="58BAD3EC" w14:textId="77777777" w:rsidR="001D3296" w:rsidRDefault="001913F0" w:rsidP="001913F0">
      <w:pPr>
        <w:spacing w:after="160" w:line="259" w:lineRule="auto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45D154CD" wp14:editId="0AAF28BF">
            <wp:simplePos x="0" y="0"/>
            <wp:positionH relativeFrom="margin">
              <wp:align>center</wp:align>
            </wp:positionH>
            <wp:positionV relativeFrom="paragraph">
              <wp:posOffset>2332661</wp:posOffset>
            </wp:positionV>
            <wp:extent cx="2667600" cy="2203200"/>
            <wp:effectExtent l="0" t="0" r="0" b="6985"/>
            <wp:wrapTopAndBottom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2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296" w:rsidRPr="00EA58C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BAECEB" wp14:editId="2A1FE2CB">
                <wp:simplePos x="0" y="0"/>
                <wp:positionH relativeFrom="margin">
                  <wp:posOffset>1729105</wp:posOffset>
                </wp:positionH>
                <wp:positionV relativeFrom="paragraph">
                  <wp:posOffset>7439025</wp:posOffset>
                </wp:positionV>
                <wp:extent cx="2514600" cy="917575"/>
                <wp:effectExtent l="0" t="0" r="19050" b="1587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91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251E2" w14:textId="77777777" w:rsidR="00083CB8" w:rsidRDefault="00083CB8" w:rsidP="00083CB8">
                            <w:r>
                              <w:t>Naam:</w:t>
                            </w:r>
                            <w:r w:rsidR="0043119D">
                              <w:t xml:space="preserve"> </w:t>
                            </w:r>
                            <w:fldSimple w:instr=" AUTHOR   \* MERGEFORMAT ">
                              <w:r w:rsidR="00D767CF">
                                <w:rPr>
                                  <w:noProof/>
                                </w:rPr>
                                <w:t>Olaf Ulijn</w:t>
                              </w:r>
                            </w:fldSimple>
                          </w:p>
                          <w:p w14:paraId="6BBC550B" w14:textId="5AAF414A" w:rsidR="00083CB8" w:rsidRDefault="0043119D" w:rsidP="00083CB8">
                            <w:r>
                              <w:t>Student</w:t>
                            </w:r>
                            <w:r w:rsidR="00083CB8">
                              <w:t>nummer:</w:t>
                            </w:r>
                            <w:r>
                              <w:t xml:space="preserve"> </w:t>
                            </w:r>
                            <w:r w:rsidR="00D767CF">
                              <w:rPr>
                                <w:i/>
                                <w:iCs/>
                              </w:rPr>
                              <w:t>0092389</w:t>
                            </w:r>
                          </w:p>
                          <w:p w14:paraId="33177045" w14:textId="77777777" w:rsidR="00083CB8" w:rsidRDefault="00083CB8" w:rsidP="00083CB8">
                            <w:r>
                              <w:t>Datum:</w:t>
                            </w:r>
                            <w:r w:rsidR="0043119D">
                              <w:t xml:space="preserve"> </w:t>
                            </w:r>
                            <w:r w:rsidR="0043119D">
                              <w:fldChar w:fldCharType="begin"/>
                            </w:r>
                            <w:r w:rsidR="0043119D">
                              <w:instrText xml:space="preserve"> CREATEDATE  \@ "dddd d MMMM yyyy"  \* MERGEFORMAT </w:instrText>
                            </w:r>
                            <w:r w:rsidR="0043119D">
                              <w:fldChar w:fldCharType="separate"/>
                            </w:r>
                            <w:r w:rsidR="00D767CF">
                              <w:rPr>
                                <w:noProof/>
                              </w:rPr>
                              <w:t>dinsdag 24 september 2024</w:t>
                            </w:r>
                            <w:r w:rsidR="0043119D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BAECE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6.15pt;margin-top:585.75pt;width:198pt;height:72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">
                <v:textbox style="mso-fit-shape-to-text:t">
                  <w:txbxContent>
                    <w:p w14:paraId="7B7251E2" w14:textId="77777777" w:rsidR="00083CB8" w:rsidRDefault="00083CB8" w:rsidP="00083CB8">
                      <w:r>
                        <w:t>Naam:</w:t>
                      </w:r>
                      <w:r w:rsidR="0043119D">
                        <w:t xml:space="preserve"> </w:t>
                      </w:r>
                      <w:fldSimple w:instr=" AUTHOR   \* MERGEFORMAT ">
                        <w:r w:rsidR="00D767CF">
                          <w:rPr>
                            <w:noProof/>
                          </w:rPr>
                          <w:t>Olaf Ulijn</w:t>
                        </w:r>
                      </w:fldSimple>
                    </w:p>
                    <w:p w14:paraId="6BBC550B" w14:textId="5AAF414A" w:rsidR="00083CB8" w:rsidRDefault="0043119D" w:rsidP="00083CB8">
                      <w:r>
                        <w:t>Student</w:t>
                      </w:r>
                      <w:r w:rsidR="00083CB8">
                        <w:t>nummer:</w:t>
                      </w:r>
                      <w:r>
                        <w:t xml:space="preserve"> </w:t>
                      </w:r>
                      <w:r w:rsidR="00D767CF">
                        <w:rPr>
                          <w:i/>
                          <w:iCs/>
                        </w:rPr>
                        <w:t>0092389</w:t>
                      </w:r>
                    </w:p>
                    <w:p w14:paraId="33177045" w14:textId="77777777" w:rsidR="00083CB8" w:rsidRDefault="00083CB8" w:rsidP="00083CB8">
                      <w:r>
                        <w:t>Datum:</w:t>
                      </w:r>
                      <w:r w:rsidR="0043119D">
                        <w:t xml:space="preserve"> </w:t>
                      </w:r>
                      <w:r w:rsidR="0043119D">
                        <w:fldChar w:fldCharType="begin"/>
                      </w:r>
                      <w:r w:rsidR="0043119D">
                        <w:instrText xml:space="preserve"> CREATEDATE  \@ "dddd d MMMM yyyy"  \* MERGEFORMAT </w:instrText>
                      </w:r>
                      <w:r w:rsidR="0043119D">
                        <w:fldChar w:fldCharType="separate"/>
                      </w:r>
                      <w:r w:rsidR="00D767CF">
                        <w:rPr>
                          <w:noProof/>
                        </w:rPr>
                        <w:t>dinsdag 24 september 2024</w:t>
                      </w:r>
                      <w:r w:rsidR="0043119D"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60F5A8" w14:textId="77777777" w:rsidR="00673034" w:rsidRDefault="00673034">
      <w:pPr>
        <w:pStyle w:val="Kopvaninhoudsopgave"/>
        <w:rPr>
          <w:rFonts w:asciiTheme="minorHAnsi" w:eastAsiaTheme="minorHAnsi" w:hAnsiTheme="minorHAnsi" w:cstheme="minorBidi"/>
          <w:sz w:val="22"/>
          <w:szCs w:val="22"/>
          <w:lang w:eastAsia="en-US"/>
        </w:rPr>
        <w:sectPr w:rsidR="00673034" w:rsidSect="0037657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evenPage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bookmarkEnd w:id="0" w:displacedByCustomXml="next"/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7239891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BCD73E" w14:textId="77777777" w:rsidR="00854D00" w:rsidRDefault="00854D00">
          <w:pPr>
            <w:pStyle w:val="Kopvaninhoudsopgave"/>
          </w:pPr>
          <w:r>
            <w:t>Inhoudsopgave</w:t>
          </w:r>
        </w:p>
        <w:p w14:paraId="639A3B9D" w14:textId="77777777" w:rsidR="007C311E" w:rsidRDefault="00D113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180028" w:history="1">
            <w:r w:rsidR="007C311E" w:rsidRPr="00070E56">
              <w:rPr>
                <w:rStyle w:val="Hyperlink"/>
                <w:noProof/>
              </w:rPr>
              <w:t>Inleiding</w:t>
            </w:r>
            <w:r w:rsidR="007C311E">
              <w:rPr>
                <w:noProof/>
                <w:webHidden/>
              </w:rPr>
              <w:tab/>
            </w:r>
            <w:r w:rsidR="007C311E">
              <w:rPr>
                <w:noProof/>
                <w:webHidden/>
              </w:rPr>
              <w:fldChar w:fldCharType="begin"/>
            </w:r>
            <w:r w:rsidR="007C311E">
              <w:rPr>
                <w:noProof/>
                <w:webHidden/>
              </w:rPr>
              <w:instrText xml:space="preserve"> PAGEREF _Toc120180028 \h </w:instrText>
            </w:r>
            <w:r w:rsidR="007C311E">
              <w:rPr>
                <w:noProof/>
                <w:webHidden/>
              </w:rPr>
            </w:r>
            <w:r w:rsidR="007C311E">
              <w:rPr>
                <w:noProof/>
                <w:webHidden/>
              </w:rPr>
              <w:fldChar w:fldCharType="separate"/>
            </w:r>
            <w:r w:rsidR="005C0D65">
              <w:rPr>
                <w:noProof/>
                <w:webHidden/>
              </w:rPr>
              <w:t>1</w:t>
            </w:r>
            <w:r w:rsidR="007C311E">
              <w:rPr>
                <w:noProof/>
                <w:webHidden/>
              </w:rPr>
              <w:fldChar w:fldCharType="end"/>
            </w:r>
          </w:hyperlink>
        </w:p>
        <w:p w14:paraId="2EEDEAED" w14:textId="77777777" w:rsidR="007C311E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0180029" w:history="1">
            <w:r w:rsidR="007C311E" w:rsidRPr="00070E56">
              <w:rPr>
                <w:rStyle w:val="Hyperlink"/>
                <w:noProof/>
              </w:rPr>
              <w:t>Betrokkenen</w:t>
            </w:r>
            <w:r w:rsidR="007C311E">
              <w:rPr>
                <w:noProof/>
                <w:webHidden/>
              </w:rPr>
              <w:tab/>
            </w:r>
            <w:r w:rsidR="007C311E">
              <w:rPr>
                <w:noProof/>
                <w:webHidden/>
              </w:rPr>
              <w:fldChar w:fldCharType="begin"/>
            </w:r>
            <w:r w:rsidR="007C311E">
              <w:rPr>
                <w:noProof/>
                <w:webHidden/>
              </w:rPr>
              <w:instrText xml:space="preserve"> PAGEREF _Toc120180029 \h </w:instrText>
            </w:r>
            <w:r w:rsidR="007C311E">
              <w:rPr>
                <w:noProof/>
                <w:webHidden/>
              </w:rPr>
            </w:r>
            <w:r w:rsidR="007C311E">
              <w:rPr>
                <w:noProof/>
                <w:webHidden/>
              </w:rPr>
              <w:fldChar w:fldCharType="separate"/>
            </w:r>
            <w:r w:rsidR="005C0D65">
              <w:rPr>
                <w:noProof/>
                <w:webHidden/>
              </w:rPr>
              <w:t>1</w:t>
            </w:r>
            <w:r w:rsidR="007C311E">
              <w:rPr>
                <w:noProof/>
                <w:webHidden/>
              </w:rPr>
              <w:fldChar w:fldCharType="end"/>
            </w:r>
          </w:hyperlink>
        </w:p>
        <w:p w14:paraId="785A475B" w14:textId="77777777" w:rsidR="007C311E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0180030" w:history="1">
            <w:r w:rsidR="007C311E" w:rsidRPr="00070E56">
              <w:rPr>
                <w:rStyle w:val="Hyperlink"/>
                <w:noProof/>
              </w:rPr>
              <w:t>ProductBacklog</w:t>
            </w:r>
            <w:r w:rsidR="007C311E">
              <w:rPr>
                <w:noProof/>
                <w:webHidden/>
              </w:rPr>
              <w:tab/>
            </w:r>
            <w:r w:rsidR="007C311E">
              <w:rPr>
                <w:noProof/>
                <w:webHidden/>
              </w:rPr>
              <w:fldChar w:fldCharType="begin"/>
            </w:r>
            <w:r w:rsidR="007C311E">
              <w:rPr>
                <w:noProof/>
                <w:webHidden/>
              </w:rPr>
              <w:instrText xml:space="preserve"> PAGEREF _Toc120180030 \h </w:instrText>
            </w:r>
            <w:r w:rsidR="007C311E">
              <w:rPr>
                <w:noProof/>
                <w:webHidden/>
              </w:rPr>
            </w:r>
            <w:r w:rsidR="007C311E">
              <w:rPr>
                <w:noProof/>
                <w:webHidden/>
              </w:rPr>
              <w:fldChar w:fldCharType="separate"/>
            </w:r>
            <w:r w:rsidR="005C0D65">
              <w:rPr>
                <w:noProof/>
                <w:webHidden/>
              </w:rPr>
              <w:t>2</w:t>
            </w:r>
            <w:r w:rsidR="007C311E">
              <w:rPr>
                <w:noProof/>
                <w:webHidden/>
              </w:rPr>
              <w:fldChar w:fldCharType="end"/>
            </w:r>
          </w:hyperlink>
        </w:p>
        <w:p w14:paraId="3A707647" w14:textId="77777777" w:rsidR="007C311E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0180031" w:history="1">
            <w:r w:rsidR="007C311E" w:rsidRPr="00070E56">
              <w:rPr>
                <w:rStyle w:val="Hyperlink"/>
                <w:noProof/>
              </w:rPr>
              <w:t>User stories</w:t>
            </w:r>
            <w:r w:rsidR="007C311E">
              <w:rPr>
                <w:noProof/>
                <w:webHidden/>
              </w:rPr>
              <w:tab/>
            </w:r>
            <w:r w:rsidR="007C311E">
              <w:rPr>
                <w:noProof/>
                <w:webHidden/>
              </w:rPr>
              <w:fldChar w:fldCharType="begin"/>
            </w:r>
            <w:r w:rsidR="007C311E">
              <w:rPr>
                <w:noProof/>
                <w:webHidden/>
              </w:rPr>
              <w:instrText xml:space="preserve"> PAGEREF _Toc120180031 \h </w:instrText>
            </w:r>
            <w:r w:rsidR="007C311E">
              <w:rPr>
                <w:noProof/>
                <w:webHidden/>
              </w:rPr>
            </w:r>
            <w:r w:rsidR="007C311E">
              <w:rPr>
                <w:noProof/>
                <w:webHidden/>
              </w:rPr>
              <w:fldChar w:fldCharType="separate"/>
            </w:r>
            <w:r w:rsidR="005C0D65">
              <w:rPr>
                <w:noProof/>
                <w:webHidden/>
              </w:rPr>
              <w:t>2</w:t>
            </w:r>
            <w:r w:rsidR="007C311E">
              <w:rPr>
                <w:noProof/>
                <w:webHidden/>
              </w:rPr>
              <w:fldChar w:fldCharType="end"/>
            </w:r>
          </w:hyperlink>
        </w:p>
        <w:p w14:paraId="07766454" w14:textId="77777777" w:rsidR="00854D00" w:rsidRDefault="00D11339">
          <w:r>
            <w:rPr>
              <w:b/>
              <w:bCs/>
              <w:noProof/>
            </w:rPr>
            <w:fldChar w:fldCharType="end"/>
          </w:r>
        </w:p>
      </w:sdtContent>
    </w:sdt>
    <w:p w14:paraId="63F39885" w14:textId="77777777" w:rsidR="00C95600" w:rsidRDefault="00C95600" w:rsidP="00AD13CA">
      <w:pPr>
        <w:pStyle w:val="Kop1"/>
        <w:sectPr w:rsidR="00C95600" w:rsidSect="00673034">
          <w:headerReference w:type="default" r:id="rId15"/>
          <w:footerReference w:type="default" r:id="rId16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132F1464" w14:textId="77777777" w:rsidR="00000000" w:rsidRDefault="00AD13CA" w:rsidP="00AD13CA">
      <w:pPr>
        <w:pStyle w:val="Kop1"/>
      </w:pPr>
      <w:bookmarkStart w:id="1" w:name="_Toc120180028"/>
      <w:r>
        <w:lastRenderedPageBreak/>
        <w:t>Inleiding</w:t>
      </w:r>
      <w:bookmarkEnd w:id="1"/>
    </w:p>
    <w:p w14:paraId="102DED4A" w14:textId="77777777" w:rsidR="0043119D" w:rsidRPr="00AD6131" w:rsidRDefault="0043119D" w:rsidP="005A3856">
      <w:pPr>
        <w:rPr>
          <w:i/>
          <w:iCs/>
        </w:rPr>
      </w:pPr>
      <w:r w:rsidRPr="00AD6131">
        <w:rPr>
          <w:i/>
          <w:iCs/>
        </w:rPr>
        <w:t>Schrijf een korte inleiding over dit project.</w:t>
      </w:r>
    </w:p>
    <w:p w14:paraId="4CF4E2C2" w14:textId="77777777" w:rsidR="00765C0E" w:rsidRDefault="00765C0E" w:rsidP="0043119D">
      <w:pPr>
        <w:pStyle w:val="Kop1"/>
      </w:pPr>
      <w:bookmarkStart w:id="2" w:name="_Toc120180029"/>
      <w:bookmarkStart w:id="3" w:name="_Hlk119056076"/>
      <w:r>
        <w:t>Betrokkenen</w:t>
      </w:r>
      <w:bookmarkEnd w:id="2"/>
    </w:p>
    <w:p w14:paraId="69AC1320" w14:textId="77777777" w:rsidR="00765C0E" w:rsidRPr="00182BE1" w:rsidRDefault="00765C0E" w:rsidP="00765C0E">
      <w:pPr>
        <w:rPr>
          <w:i/>
          <w:iCs/>
        </w:rPr>
      </w:pPr>
      <w:r w:rsidRPr="00182BE1">
        <w:rPr>
          <w:i/>
          <w:iCs/>
        </w:rPr>
        <w:t>Benoem in een lijst de personen die meewerken aan het project. Neem in deze lijst ook op hoe je contact houdt met de betrokkenen (e-mail, telefoon).</w:t>
      </w:r>
    </w:p>
    <w:tbl>
      <w:tblPr>
        <w:tblStyle w:val="Tabelraster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1923"/>
        <w:gridCol w:w="3732"/>
        <w:gridCol w:w="1008"/>
      </w:tblGrid>
      <w:tr w:rsidR="00C203FE" w14:paraId="3E9DFAFF" w14:textId="77777777" w:rsidTr="00D767CF">
        <w:tc>
          <w:tcPr>
            <w:tcW w:w="2652" w:type="dxa"/>
            <w:shd w:val="clear" w:color="auto" w:fill="E7E6E6" w:themeFill="background2"/>
          </w:tcPr>
          <w:p w14:paraId="0966ACFD" w14:textId="77777777" w:rsidR="00C203FE" w:rsidRDefault="00C203FE" w:rsidP="006003A9">
            <w:r>
              <w:t>Naam</w:t>
            </w:r>
          </w:p>
        </w:tc>
        <w:tc>
          <w:tcPr>
            <w:tcW w:w="1983" w:type="dxa"/>
            <w:shd w:val="clear" w:color="auto" w:fill="E7E6E6" w:themeFill="background2"/>
          </w:tcPr>
          <w:p w14:paraId="43070AC6" w14:textId="77777777" w:rsidR="00C203FE" w:rsidRDefault="00C203FE" w:rsidP="006003A9">
            <w:r>
              <w:t>Rol</w:t>
            </w:r>
          </w:p>
        </w:tc>
        <w:tc>
          <w:tcPr>
            <w:tcW w:w="4012" w:type="dxa"/>
            <w:shd w:val="clear" w:color="auto" w:fill="E7E6E6" w:themeFill="background2"/>
          </w:tcPr>
          <w:p w14:paraId="003535DC" w14:textId="77777777" w:rsidR="00C203FE" w:rsidRDefault="00C203FE" w:rsidP="006003A9">
            <w:r>
              <w:t>Email</w:t>
            </w:r>
          </w:p>
        </w:tc>
        <w:tc>
          <w:tcPr>
            <w:tcW w:w="423" w:type="dxa"/>
            <w:shd w:val="clear" w:color="auto" w:fill="E7E6E6" w:themeFill="background2"/>
          </w:tcPr>
          <w:p w14:paraId="145FE9EE" w14:textId="77777777" w:rsidR="00C203FE" w:rsidRDefault="00C203FE" w:rsidP="006003A9">
            <w:r>
              <w:t>Telefoon</w:t>
            </w:r>
          </w:p>
        </w:tc>
      </w:tr>
      <w:tr w:rsidR="00C203FE" w14:paraId="06DAF2C1" w14:textId="77777777" w:rsidTr="00D767CF">
        <w:tc>
          <w:tcPr>
            <w:tcW w:w="2652" w:type="dxa"/>
          </w:tcPr>
          <w:p w14:paraId="4DB2DEEF" w14:textId="342AFA78" w:rsidR="00C203FE" w:rsidRPr="00D96829" w:rsidRDefault="00D767CF" w:rsidP="006003A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Ton van </w:t>
            </w:r>
            <w:proofErr w:type="spellStart"/>
            <w:r>
              <w:rPr>
                <w:i/>
                <w:iCs/>
              </w:rPr>
              <w:t>Uuden</w:t>
            </w:r>
            <w:proofErr w:type="spellEnd"/>
          </w:p>
          <w:p w14:paraId="621F621F" w14:textId="3ED4C3C8" w:rsidR="00C203FE" w:rsidRPr="00D96829" w:rsidRDefault="00D767CF" w:rsidP="006003A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Ton van </w:t>
            </w:r>
            <w:proofErr w:type="spellStart"/>
            <w:r>
              <w:rPr>
                <w:i/>
                <w:iCs/>
              </w:rPr>
              <w:t>Uuden</w:t>
            </w:r>
            <w:proofErr w:type="spellEnd"/>
          </w:p>
          <w:p w14:paraId="69041D4B" w14:textId="6B263A77" w:rsidR="00C203FE" w:rsidRPr="00D96829" w:rsidRDefault="00D767CF" w:rsidP="006003A9">
            <w:pPr>
              <w:rPr>
                <w:i/>
                <w:iCs/>
              </w:rPr>
            </w:pPr>
            <w:r>
              <w:rPr>
                <w:i/>
                <w:iCs/>
              </w:rPr>
              <w:t>Olaf Ulijn</w:t>
            </w:r>
          </w:p>
          <w:p w14:paraId="5DE4C4E0" w14:textId="3AAA8123" w:rsidR="00C203FE" w:rsidRPr="00D96829" w:rsidRDefault="00D767CF" w:rsidP="006003A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Aisha </w:t>
            </w:r>
            <w:proofErr w:type="spellStart"/>
            <w:r>
              <w:rPr>
                <w:i/>
                <w:iCs/>
              </w:rPr>
              <w:t>Ambare</w:t>
            </w:r>
            <w:proofErr w:type="spellEnd"/>
          </w:p>
          <w:p w14:paraId="16355F97" w14:textId="3A28F28F" w:rsidR="00C203FE" w:rsidRPr="00D96829" w:rsidRDefault="00D767CF" w:rsidP="00D767CF">
            <w:pPr>
              <w:rPr>
                <w:i/>
                <w:iCs/>
              </w:rPr>
            </w:pPr>
            <w:r>
              <w:rPr>
                <w:i/>
                <w:iCs/>
              </w:rPr>
              <w:t>Koen Danen</w:t>
            </w:r>
          </w:p>
        </w:tc>
        <w:tc>
          <w:tcPr>
            <w:tcW w:w="1983" w:type="dxa"/>
          </w:tcPr>
          <w:p w14:paraId="18A0ECD7" w14:textId="77777777" w:rsidR="00C203FE" w:rsidRDefault="00C203FE" w:rsidP="006003A9">
            <w:r>
              <w:t>Opdrachtgever</w:t>
            </w:r>
          </w:p>
          <w:p w14:paraId="70AAA46E" w14:textId="77777777" w:rsidR="00C203FE" w:rsidRDefault="00C203FE" w:rsidP="006003A9">
            <w:r>
              <w:t>Projectleider</w:t>
            </w:r>
          </w:p>
          <w:p w14:paraId="5D73163B" w14:textId="77777777" w:rsidR="00C203FE" w:rsidRDefault="00C203FE" w:rsidP="006003A9">
            <w:r>
              <w:t>Ontwikkelaar</w:t>
            </w:r>
          </w:p>
          <w:p w14:paraId="2328C275" w14:textId="77777777" w:rsidR="00C203FE" w:rsidRDefault="00C203FE" w:rsidP="006003A9">
            <w:r>
              <w:t>Ontwikkelaar</w:t>
            </w:r>
          </w:p>
          <w:p w14:paraId="63D0BCD8" w14:textId="4FEE1F6E" w:rsidR="00C203FE" w:rsidRDefault="00C203FE" w:rsidP="00D767CF">
            <w:r>
              <w:t>Ontwikkelaar</w:t>
            </w:r>
          </w:p>
        </w:tc>
        <w:tc>
          <w:tcPr>
            <w:tcW w:w="4012" w:type="dxa"/>
          </w:tcPr>
          <w:p w14:paraId="5EA0CC5B" w14:textId="1E1CBBA3" w:rsidR="00C203FE" w:rsidRDefault="00D767CF" w:rsidP="006003A9">
            <w:hyperlink r:id="rId17" w:history="1">
              <w:r w:rsidRPr="00C947D5">
                <w:rPr>
                  <w:rStyle w:val="Hyperlink"/>
                </w:rPr>
                <w:t>t.vanuuden@edu-kw1c.nl</w:t>
              </w:r>
            </w:hyperlink>
          </w:p>
          <w:p w14:paraId="06C181D2" w14:textId="35A8146F" w:rsidR="00D767CF" w:rsidRDefault="00D767CF" w:rsidP="006003A9">
            <w:hyperlink r:id="rId18" w:history="1">
              <w:r w:rsidRPr="00C947D5">
                <w:rPr>
                  <w:rStyle w:val="Hyperlink"/>
                </w:rPr>
                <w:t>t.vanuuden</w:t>
              </w:r>
              <w:r w:rsidRPr="00C947D5">
                <w:rPr>
                  <w:rStyle w:val="Hyperlink"/>
                </w:rPr>
                <w:t>@edu-kw1c.nl</w:t>
              </w:r>
            </w:hyperlink>
          </w:p>
          <w:p w14:paraId="486352BC" w14:textId="1DCC8854" w:rsidR="00D767CF" w:rsidRDefault="00D767CF" w:rsidP="006003A9">
            <w:hyperlink r:id="rId19" w:history="1">
              <w:r w:rsidRPr="00C947D5">
                <w:rPr>
                  <w:rStyle w:val="Hyperlink"/>
                </w:rPr>
                <w:t>olaf.ulijn</w:t>
              </w:r>
              <w:r w:rsidRPr="00C947D5">
                <w:rPr>
                  <w:rStyle w:val="Hyperlink"/>
                </w:rPr>
                <w:t>@edu-kw1c.nl</w:t>
              </w:r>
            </w:hyperlink>
          </w:p>
          <w:p w14:paraId="1B8F6707" w14:textId="139F4E5E" w:rsidR="00D767CF" w:rsidRDefault="00D767CF" w:rsidP="006003A9">
            <w:hyperlink r:id="rId20" w:history="1">
              <w:r w:rsidRPr="00C947D5">
                <w:rPr>
                  <w:rStyle w:val="Hyperlink"/>
                </w:rPr>
                <w:t>aisha.ambare</w:t>
              </w:r>
              <w:r w:rsidRPr="00C947D5">
                <w:rPr>
                  <w:rStyle w:val="Hyperlink"/>
                </w:rPr>
                <w:t>@edu-kw1c.nl</w:t>
              </w:r>
            </w:hyperlink>
          </w:p>
          <w:p w14:paraId="59E98BF3" w14:textId="15D64CAD" w:rsidR="00D767CF" w:rsidRDefault="00D767CF" w:rsidP="006003A9">
            <w:r>
              <w:t>koen.danen</w:t>
            </w:r>
            <w:r>
              <w:t>@edu-kw1c.nl</w:t>
            </w:r>
          </w:p>
        </w:tc>
        <w:tc>
          <w:tcPr>
            <w:tcW w:w="423" w:type="dxa"/>
          </w:tcPr>
          <w:p w14:paraId="6FAACF2D" w14:textId="77777777" w:rsidR="00C203FE" w:rsidRDefault="00C203FE" w:rsidP="006003A9"/>
        </w:tc>
      </w:tr>
      <w:bookmarkEnd w:id="3"/>
    </w:tbl>
    <w:p w14:paraId="189F7DE7" w14:textId="77777777" w:rsidR="00765C0E" w:rsidRDefault="00765C0E" w:rsidP="00765C0E">
      <w:pPr>
        <w:rPr>
          <w:i/>
          <w:iCs/>
        </w:rPr>
      </w:pPr>
    </w:p>
    <w:p w14:paraId="39ADCBB4" w14:textId="77777777" w:rsidR="005C0D65" w:rsidRDefault="005C0D65">
      <w:pPr>
        <w:spacing w:after="160" w:line="259" w:lineRule="auto"/>
        <w:rPr>
          <w:i/>
          <w:iCs/>
        </w:rPr>
      </w:pPr>
      <w:r>
        <w:rPr>
          <w:i/>
          <w:iCs/>
        </w:rPr>
        <w:br w:type="page"/>
      </w:r>
    </w:p>
    <w:p w14:paraId="5B6C887D" w14:textId="77777777" w:rsidR="006A5026" w:rsidRDefault="006A5026" w:rsidP="00765C0E">
      <w:pPr>
        <w:rPr>
          <w:i/>
          <w:iCs/>
        </w:rPr>
      </w:pPr>
    </w:p>
    <w:p w14:paraId="6DBD03EA" w14:textId="77777777" w:rsidR="006A5026" w:rsidRDefault="00C34DF9" w:rsidP="006A5026">
      <w:pPr>
        <w:pStyle w:val="Kop1"/>
      </w:pPr>
      <w:r w:rsidRPr="00D767CF">
        <w:t xml:space="preserve">Product </w:t>
      </w:r>
      <w:proofErr w:type="spellStart"/>
      <w:r w:rsidRPr="00D767CF">
        <w:t>Backlog</w:t>
      </w:r>
      <w:proofErr w:type="spellEnd"/>
    </w:p>
    <w:p w14:paraId="074C266A" w14:textId="77777777" w:rsidR="0043119D" w:rsidRDefault="0043119D" w:rsidP="0043119D">
      <w:pPr>
        <w:pStyle w:val="Kop2"/>
      </w:pPr>
      <w:bookmarkStart w:id="4" w:name="_Toc120180031"/>
      <w:r>
        <w:t xml:space="preserve">User </w:t>
      </w:r>
      <w:proofErr w:type="spellStart"/>
      <w:r w:rsidRPr="00D767CF">
        <w:t>stories</w:t>
      </w:r>
      <w:bookmarkEnd w:id="4"/>
      <w:proofErr w:type="spellEnd"/>
    </w:p>
    <w:p w14:paraId="0F6A7479" w14:textId="77777777" w:rsidR="0043119D" w:rsidRDefault="0043119D" w:rsidP="0043119D">
      <w:pPr>
        <w:rPr>
          <w:i/>
          <w:iCs/>
        </w:rPr>
      </w:pPr>
      <w:r w:rsidRPr="00842556">
        <w:rPr>
          <w:i/>
          <w:iCs/>
        </w:rPr>
        <w:t xml:space="preserve">Hierin worden </w:t>
      </w:r>
      <w:r w:rsidR="005C0D65">
        <w:rPr>
          <w:i/>
          <w:iCs/>
        </w:rPr>
        <w:t>all</w:t>
      </w:r>
      <w:r w:rsidRPr="00842556">
        <w:rPr>
          <w:i/>
          <w:iCs/>
        </w:rPr>
        <w:t xml:space="preserve">e user </w:t>
      </w:r>
      <w:proofErr w:type="spellStart"/>
      <w:r w:rsidRPr="00842556">
        <w:rPr>
          <w:i/>
          <w:iCs/>
        </w:rPr>
        <w:t>stories</w:t>
      </w:r>
      <w:proofErr w:type="spellEnd"/>
      <w:r w:rsidRPr="00842556">
        <w:rPr>
          <w:i/>
          <w:iCs/>
        </w:rPr>
        <w:t xml:space="preserve"> </w:t>
      </w:r>
      <w:r w:rsidR="00B20757">
        <w:rPr>
          <w:i/>
          <w:iCs/>
        </w:rPr>
        <w:t>beschreven</w:t>
      </w:r>
      <w:r w:rsidRPr="00842556">
        <w:rPr>
          <w:i/>
          <w:iCs/>
        </w:rPr>
        <w:t>!!!</w:t>
      </w:r>
      <w:r w:rsidR="006A5026">
        <w:rPr>
          <w:i/>
          <w:iCs/>
        </w:rPr>
        <w:t xml:space="preserve"> Hieronder een voorbeeld. Haal de teksten weg uit het voorbeeld en gebruik voor iedere user story</w:t>
      </w:r>
      <w:r w:rsidR="005C0D65">
        <w:rPr>
          <w:i/>
          <w:iCs/>
        </w:rPr>
        <w:t xml:space="preserve"> een nieuwe tabel.</w:t>
      </w:r>
      <w:r w:rsidR="006A5026">
        <w:rPr>
          <w:i/>
          <w:iCs/>
        </w:rPr>
        <w:t xml:space="preserve"> </w:t>
      </w:r>
    </w:p>
    <w:tbl>
      <w:tblPr>
        <w:tblStyle w:val="Tabel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2"/>
        <w:gridCol w:w="4936"/>
        <w:gridCol w:w="1414"/>
        <w:gridCol w:w="982"/>
      </w:tblGrid>
      <w:tr w:rsidR="007C311E" w14:paraId="70E38D03" w14:textId="77777777" w:rsidTr="007C311E">
        <w:tc>
          <w:tcPr>
            <w:tcW w:w="169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0202EFC5" w14:textId="77777777" w:rsidR="007C311E" w:rsidRDefault="007C311E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Userstory</w:t>
            </w:r>
          </w:p>
        </w:tc>
        <w:tc>
          <w:tcPr>
            <w:tcW w:w="493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B519AE" w14:textId="3523831F" w:rsidR="007C311E" w:rsidRDefault="007C311E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</w:t>
            </w:r>
            <w:r w:rsidR="00D767CF">
              <w:rPr>
                <w:rFonts w:ascii="Segoe UI" w:hAnsi="Segoe UI" w:cs="Segoe UI"/>
              </w:rPr>
              <w:t>01</w:t>
            </w:r>
            <w:r>
              <w:rPr>
                <w:rFonts w:ascii="Segoe UI" w:hAnsi="Segoe UI" w:cs="Segoe UI"/>
              </w:rPr>
              <w:t xml:space="preserve"> </w:t>
            </w:r>
            <w:r w:rsidR="00D767CF">
              <w:rPr>
                <w:rFonts w:ascii="Segoe UI" w:hAnsi="Segoe UI" w:cs="Segoe UI"/>
              </w:rPr>
              <w:t>Beheerder cursus aanmaken</w:t>
            </w:r>
          </w:p>
        </w:tc>
        <w:tc>
          <w:tcPr>
            <w:tcW w:w="141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4FA6FC22" w14:textId="77777777" w:rsidR="007C311E" w:rsidRDefault="007C311E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Story points</w:t>
            </w:r>
          </w:p>
        </w:tc>
        <w:tc>
          <w:tcPr>
            <w:tcW w:w="98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54237F9D" w14:textId="77777777" w:rsidR="007C311E" w:rsidRDefault="007C311E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</w:tr>
      <w:tr w:rsidR="007C311E" w14:paraId="68C8BB97" w14:textId="77777777" w:rsidTr="007C311E">
        <w:tc>
          <w:tcPr>
            <w:tcW w:w="663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64A5AA44" w14:textId="77777777" w:rsidR="007C311E" w:rsidRDefault="007C311E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Omschrijving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description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4281EE69" w14:textId="77777777" w:rsidR="007C311E" w:rsidRDefault="007C311E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Priority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0DA407B7" w14:textId="77777777" w:rsidR="007C311E" w:rsidRDefault="007C311E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</w:tr>
      <w:tr w:rsidR="007C311E" w14:paraId="67C48779" w14:textId="77777777" w:rsidTr="007C311E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38747BF7" w14:textId="2B38A966" w:rsidR="007C311E" w:rsidRDefault="00D767CF" w:rsidP="00D767CF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beheerder kan cursussen aanmaken via de site die worden opgeslagen in de database zodat cursisten zich kunnen aanmelden voor de cursus.</w:t>
            </w:r>
          </w:p>
        </w:tc>
      </w:tr>
      <w:tr w:rsidR="007C311E" w14:paraId="5B2894F1" w14:textId="77777777" w:rsidTr="007C311E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hideMark/>
          </w:tcPr>
          <w:p w14:paraId="798E1780" w14:textId="77777777" w:rsidR="007C311E" w:rsidRDefault="007C311E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Acceptatie criteria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Acceptance</w:t>
            </w:r>
            <w:r>
              <w:rPr>
                <w:rFonts w:ascii="Segoe UI" w:hAnsi="Segoe UI" w:cs="Segoe UI"/>
                <w:b/>
                <w:bCs/>
              </w:rPr>
              <w:t xml:space="preserve"> 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criteria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</w:tr>
      <w:tr w:rsidR="007C311E" w14:paraId="33CB913A" w14:textId="77777777" w:rsidTr="007C311E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3EE6BCBD" w14:textId="2A77114D" w:rsidR="007C311E" w:rsidRDefault="00D767CF" w:rsidP="007C311E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volgende dingen moet de cursus bevatten</w:t>
            </w:r>
            <w:r w:rsidR="007C311E">
              <w:rPr>
                <w:rFonts w:ascii="Segoe UI" w:hAnsi="Segoe UI" w:cs="Segoe UI"/>
              </w:rPr>
              <w:t xml:space="preserve">: </w:t>
            </w:r>
          </w:p>
          <w:p w14:paraId="34E37AAC" w14:textId="0835F31A" w:rsidR="007C311E" w:rsidRDefault="00D767CF" w:rsidP="007C311E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Naam cursus</w:t>
            </w:r>
          </w:p>
          <w:p w14:paraId="15E5F46D" w14:textId="5D2F7250" w:rsidR="007C311E" w:rsidRDefault="00D767CF" w:rsidP="007C311E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Hoeveelheid jaren ervaring</w:t>
            </w:r>
          </w:p>
          <w:p w14:paraId="31DEA834" w14:textId="6FB248F5" w:rsidR="007C311E" w:rsidRDefault="00D767CF" w:rsidP="007C311E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datums van de cursus</w:t>
            </w:r>
          </w:p>
          <w:p w14:paraId="45E7ABFB" w14:textId="20C43A50" w:rsidR="007C311E" w:rsidRDefault="00D767CF" w:rsidP="007C311E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Welke Boot voor de cursus</w:t>
            </w:r>
          </w:p>
          <w:p w14:paraId="7DD7A5E3" w14:textId="2770FC44" w:rsidR="00D767CF" w:rsidRDefault="00D767CF" w:rsidP="007C311E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naam van de instructeur</w:t>
            </w:r>
          </w:p>
          <w:p w14:paraId="4126220B" w14:textId="6CC4E062" w:rsidR="00D767CF" w:rsidRDefault="00D767CF" w:rsidP="007C311E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Minimum aantal personen die op de boot kunnen en maximaal aantal personen die op de boot kunnen</w:t>
            </w:r>
          </w:p>
          <w:p w14:paraId="7B0617CA" w14:textId="5130AC6D" w:rsidR="007C311E" w:rsidRDefault="007C311E" w:rsidP="00AB19FB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Alle velden moeten verplicht een waarde hebben.</w:t>
            </w:r>
          </w:p>
        </w:tc>
      </w:tr>
    </w:tbl>
    <w:p w14:paraId="238F26D4" w14:textId="77777777" w:rsidR="006A5026" w:rsidRDefault="006A5026" w:rsidP="006A5026"/>
    <w:tbl>
      <w:tblPr>
        <w:tblStyle w:val="Tabel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2"/>
        <w:gridCol w:w="4936"/>
        <w:gridCol w:w="1414"/>
        <w:gridCol w:w="982"/>
      </w:tblGrid>
      <w:tr w:rsidR="00D767CF" w14:paraId="59F48A40" w14:textId="77777777" w:rsidTr="00393048">
        <w:tc>
          <w:tcPr>
            <w:tcW w:w="169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205AE974" w14:textId="77777777" w:rsidR="00D767CF" w:rsidRDefault="00D767CF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Userstory</w:t>
            </w:r>
          </w:p>
        </w:tc>
        <w:tc>
          <w:tcPr>
            <w:tcW w:w="493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BAC9FA" w14:textId="5348F524" w:rsidR="00D767CF" w:rsidRDefault="00D767CF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US0</w:t>
            </w:r>
            <w:r>
              <w:rPr>
                <w:rFonts w:ascii="Segoe UI" w:hAnsi="Segoe UI" w:cs="Segoe UI"/>
              </w:rPr>
              <w:t>2</w:t>
            </w:r>
            <w:r>
              <w:rPr>
                <w:rFonts w:ascii="Segoe UI" w:hAnsi="Segoe UI" w:cs="Segoe UI"/>
              </w:rPr>
              <w:t xml:space="preserve"> Beheerder cursus </w:t>
            </w:r>
            <w:r>
              <w:rPr>
                <w:rFonts w:ascii="Segoe UI" w:hAnsi="Segoe UI" w:cs="Segoe UI"/>
              </w:rPr>
              <w:t>inlezen</w:t>
            </w:r>
          </w:p>
        </w:tc>
        <w:tc>
          <w:tcPr>
            <w:tcW w:w="141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4AE3568F" w14:textId="77777777" w:rsidR="00D767CF" w:rsidRDefault="00D767CF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Story points</w:t>
            </w:r>
          </w:p>
        </w:tc>
        <w:tc>
          <w:tcPr>
            <w:tcW w:w="98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0E7C8485" w14:textId="77777777" w:rsidR="00D767CF" w:rsidRDefault="00D767CF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</w:tr>
      <w:tr w:rsidR="00D767CF" w14:paraId="2365B7C1" w14:textId="77777777" w:rsidTr="00393048">
        <w:tc>
          <w:tcPr>
            <w:tcW w:w="663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1568B256" w14:textId="77777777" w:rsidR="00D767CF" w:rsidRDefault="00D767CF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Omschrijving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description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6C8E5519" w14:textId="77777777" w:rsidR="00D767CF" w:rsidRDefault="00D767CF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Priority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2B638157" w14:textId="77777777" w:rsidR="00D767CF" w:rsidRDefault="00D767CF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</w:tr>
      <w:tr w:rsidR="00D767CF" w14:paraId="16F2D511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10473617" w14:textId="6E2F4C56" w:rsidR="00D767CF" w:rsidRDefault="00D767CF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 beheerder kan cursussen </w:t>
            </w:r>
            <w:r>
              <w:rPr>
                <w:rFonts w:ascii="Segoe UI" w:hAnsi="Segoe UI" w:cs="Segoe UI"/>
              </w:rPr>
              <w:t>inlezen</w:t>
            </w:r>
            <w:r>
              <w:rPr>
                <w:rFonts w:ascii="Segoe UI" w:hAnsi="Segoe UI" w:cs="Segoe UI"/>
              </w:rPr>
              <w:t xml:space="preserve"> via de site </w:t>
            </w:r>
            <w:r>
              <w:rPr>
                <w:rFonts w:ascii="Segoe UI" w:hAnsi="Segoe UI" w:cs="Segoe UI"/>
              </w:rPr>
              <w:t>en</w:t>
            </w:r>
            <w:r>
              <w:rPr>
                <w:rFonts w:ascii="Segoe UI" w:hAnsi="Segoe UI" w:cs="Segoe UI"/>
              </w:rPr>
              <w:t xml:space="preserve"> de database </w:t>
            </w:r>
            <w:r>
              <w:rPr>
                <w:rFonts w:ascii="Segoe UI" w:hAnsi="Segoe UI" w:cs="Segoe UI"/>
              </w:rPr>
              <w:t>zodat alle informatie kan worden gezien van de cursus.</w:t>
            </w:r>
          </w:p>
        </w:tc>
      </w:tr>
      <w:tr w:rsidR="00D767CF" w14:paraId="6D32B2F6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hideMark/>
          </w:tcPr>
          <w:p w14:paraId="7CE4B64D" w14:textId="77777777" w:rsidR="00D767CF" w:rsidRDefault="00D767CF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Acceptatie criteria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Acceptance</w:t>
            </w:r>
            <w:r>
              <w:rPr>
                <w:rFonts w:ascii="Segoe UI" w:hAnsi="Segoe UI" w:cs="Segoe UI"/>
                <w:b/>
                <w:bCs/>
              </w:rPr>
              <w:t xml:space="preserve"> 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criteria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</w:tr>
      <w:tr w:rsidR="00D767CF" w14:paraId="0ADFBF74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4D088579" w14:textId="29021E98" w:rsidR="00D767CF" w:rsidRDefault="00D767CF" w:rsidP="00393048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volgende dingen moet</w:t>
            </w:r>
            <w:r>
              <w:rPr>
                <w:rFonts w:ascii="Segoe UI" w:hAnsi="Segoe UI" w:cs="Segoe UI"/>
              </w:rPr>
              <w:t>en worden kunnen ingelezen van</w:t>
            </w:r>
            <w:r>
              <w:rPr>
                <w:rFonts w:ascii="Segoe UI" w:hAnsi="Segoe UI" w:cs="Segoe UI"/>
              </w:rPr>
              <w:t xml:space="preserve"> de cursus: </w:t>
            </w:r>
          </w:p>
          <w:p w14:paraId="5AF54168" w14:textId="77777777" w:rsidR="00D767CF" w:rsidRDefault="00D767CF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Naam cursus</w:t>
            </w:r>
          </w:p>
          <w:p w14:paraId="0DDB1371" w14:textId="77777777" w:rsidR="00D767CF" w:rsidRDefault="00D767CF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Hoeveelheid jaren ervaring</w:t>
            </w:r>
          </w:p>
          <w:p w14:paraId="288595AB" w14:textId="77777777" w:rsidR="00D767CF" w:rsidRDefault="00D767CF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datums van de cursus</w:t>
            </w:r>
          </w:p>
          <w:p w14:paraId="27CB7CC4" w14:textId="77777777" w:rsidR="00D767CF" w:rsidRDefault="00D767CF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Welke Boot voor de cursus</w:t>
            </w:r>
          </w:p>
          <w:p w14:paraId="447E3528" w14:textId="77777777" w:rsidR="00D767CF" w:rsidRDefault="00D767CF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naam van de instructeur</w:t>
            </w:r>
          </w:p>
          <w:p w14:paraId="0373C1D5" w14:textId="54DF4E74" w:rsidR="00D767CF" w:rsidRPr="00D767CF" w:rsidRDefault="00D767CF" w:rsidP="00D767CF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Minimum aantal personen die op de boot kunnen en maximaal aantal personen die op de boot kunnen</w:t>
            </w:r>
          </w:p>
        </w:tc>
      </w:tr>
    </w:tbl>
    <w:p w14:paraId="64BC216B" w14:textId="77777777" w:rsidR="00D767CF" w:rsidRDefault="00D767CF" w:rsidP="006A5026"/>
    <w:p w14:paraId="4FCFEC39" w14:textId="77777777" w:rsidR="00AB19FB" w:rsidRDefault="00AB19FB" w:rsidP="006A5026"/>
    <w:p w14:paraId="016D2F90" w14:textId="77777777" w:rsidR="00D767CF" w:rsidRDefault="00D767CF" w:rsidP="006A5026"/>
    <w:p w14:paraId="57E39113" w14:textId="77777777" w:rsidR="00D767CF" w:rsidRDefault="00D767CF" w:rsidP="006A5026"/>
    <w:p w14:paraId="76B5312F" w14:textId="77777777" w:rsidR="00D767CF" w:rsidRDefault="00D767CF" w:rsidP="006A5026"/>
    <w:p w14:paraId="72CE14FC" w14:textId="77777777" w:rsidR="00D767CF" w:rsidRDefault="00D767CF" w:rsidP="006A5026"/>
    <w:p w14:paraId="3718E55C" w14:textId="77777777" w:rsidR="00D767CF" w:rsidRDefault="00D767CF" w:rsidP="006A5026"/>
    <w:tbl>
      <w:tblPr>
        <w:tblStyle w:val="Tabel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2"/>
        <w:gridCol w:w="4936"/>
        <w:gridCol w:w="1414"/>
        <w:gridCol w:w="982"/>
      </w:tblGrid>
      <w:tr w:rsidR="00D767CF" w14:paraId="2620579C" w14:textId="77777777" w:rsidTr="00393048">
        <w:tc>
          <w:tcPr>
            <w:tcW w:w="169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7B10DBEB" w14:textId="77777777" w:rsidR="00D767CF" w:rsidRDefault="00D767CF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lastRenderedPageBreak/>
              <w:t>Userstory</w:t>
            </w:r>
          </w:p>
        </w:tc>
        <w:tc>
          <w:tcPr>
            <w:tcW w:w="493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D1BA82" w14:textId="13A40320" w:rsidR="00D767CF" w:rsidRDefault="00D767CF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US0</w:t>
            </w:r>
            <w:r w:rsidR="00AB19FB">
              <w:rPr>
                <w:rFonts w:ascii="Segoe UI" w:hAnsi="Segoe UI" w:cs="Segoe UI"/>
              </w:rPr>
              <w:t>3</w:t>
            </w:r>
            <w:r>
              <w:rPr>
                <w:rFonts w:ascii="Segoe UI" w:hAnsi="Segoe UI" w:cs="Segoe UI"/>
              </w:rPr>
              <w:t xml:space="preserve"> Beheerder cursus </w:t>
            </w:r>
            <w:r w:rsidR="00AB19FB">
              <w:rPr>
                <w:rFonts w:ascii="Segoe UI" w:hAnsi="Segoe UI" w:cs="Segoe UI"/>
              </w:rPr>
              <w:t>updaten</w:t>
            </w:r>
          </w:p>
        </w:tc>
        <w:tc>
          <w:tcPr>
            <w:tcW w:w="141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18ECFC0C" w14:textId="77777777" w:rsidR="00D767CF" w:rsidRDefault="00D767CF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Story points</w:t>
            </w:r>
          </w:p>
        </w:tc>
        <w:tc>
          <w:tcPr>
            <w:tcW w:w="98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568E24A3" w14:textId="77777777" w:rsidR="00D767CF" w:rsidRDefault="00D767CF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</w:tr>
      <w:tr w:rsidR="00D767CF" w14:paraId="4D3A9427" w14:textId="77777777" w:rsidTr="00393048">
        <w:tc>
          <w:tcPr>
            <w:tcW w:w="663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41CDBFB5" w14:textId="77777777" w:rsidR="00D767CF" w:rsidRDefault="00D767CF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Omschrijving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description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0D4059E6" w14:textId="77777777" w:rsidR="00D767CF" w:rsidRDefault="00D767CF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Priority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78C5898B" w14:textId="77777777" w:rsidR="00D767CF" w:rsidRDefault="00D767CF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</w:tr>
      <w:tr w:rsidR="00D767CF" w14:paraId="0785A562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5B528358" w14:textId="5DF3131A" w:rsidR="00D767CF" w:rsidRDefault="00D767CF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 beheerder kan cursussen </w:t>
            </w:r>
            <w:r w:rsidR="00AB19FB">
              <w:rPr>
                <w:rFonts w:ascii="Segoe UI" w:hAnsi="Segoe UI" w:cs="Segoe UI"/>
              </w:rPr>
              <w:t>update</w:t>
            </w:r>
            <w:r>
              <w:rPr>
                <w:rFonts w:ascii="Segoe UI" w:hAnsi="Segoe UI" w:cs="Segoe UI"/>
              </w:rPr>
              <w:t xml:space="preserve"> via de site die worden opgeslagen in de database zodat cursisten </w:t>
            </w:r>
            <w:r w:rsidR="00AB19FB">
              <w:rPr>
                <w:rFonts w:ascii="Segoe UI" w:hAnsi="Segoe UI" w:cs="Segoe UI"/>
              </w:rPr>
              <w:t>de nieuwe informatie kunnen zien.</w:t>
            </w:r>
          </w:p>
        </w:tc>
      </w:tr>
      <w:tr w:rsidR="00D767CF" w14:paraId="31B0DDBC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hideMark/>
          </w:tcPr>
          <w:p w14:paraId="2D264EFC" w14:textId="77777777" w:rsidR="00D767CF" w:rsidRDefault="00D767CF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Acceptatie criteria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Acceptance</w:t>
            </w:r>
            <w:r>
              <w:rPr>
                <w:rFonts w:ascii="Segoe UI" w:hAnsi="Segoe UI" w:cs="Segoe UI"/>
                <w:b/>
                <w:bCs/>
              </w:rPr>
              <w:t xml:space="preserve"> 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criteria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</w:tr>
      <w:tr w:rsidR="00D767CF" w14:paraId="3C0E9CAB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69373402" w14:textId="77777777" w:rsidR="00D767CF" w:rsidRDefault="00D767CF" w:rsidP="00393048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 volgende dingen moet de cursus bevatten: </w:t>
            </w:r>
          </w:p>
          <w:p w14:paraId="05D33235" w14:textId="77777777" w:rsidR="00D767CF" w:rsidRDefault="00D767CF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Naam cursus</w:t>
            </w:r>
          </w:p>
          <w:p w14:paraId="1239C9F0" w14:textId="77777777" w:rsidR="00D767CF" w:rsidRDefault="00D767CF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Hoeveelheid jaren ervaring</w:t>
            </w:r>
          </w:p>
          <w:p w14:paraId="4E04B5E2" w14:textId="77777777" w:rsidR="00D767CF" w:rsidRDefault="00D767CF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datums van de cursus</w:t>
            </w:r>
          </w:p>
          <w:p w14:paraId="25C273B3" w14:textId="77777777" w:rsidR="00D767CF" w:rsidRDefault="00D767CF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Welke Boot voor de cursus</w:t>
            </w:r>
          </w:p>
          <w:p w14:paraId="2FDD5047" w14:textId="77777777" w:rsidR="00D767CF" w:rsidRDefault="00D767CF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naam van de instructeur</w:t>
            </w:r>
          </w:p>
          <w:p w14:paraId="585D7AC0" w14:textId="77777777" w:rsidR="00D767CF" w:rsidRDefault="00D767CF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Minimum aantal personen die op de boot kunnen en maximaal aantal personen die op de boot kunnen</w:t>
            </w:r>
          </w:p>
          <w:p w14:paraId="11671EA0" w14:textId="76A633A6" w:rsidR="00D767CF" w:rsidRDefault="00D767CF" w:rsidP="00AB19FB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Alle velden moeten verplicht een waarde hebben.</w:t>
            </w:r>
          </w:p>
        </w:tc>
      </w:tr>
    </w:tbl>
    <w:p w14:paraId="58922E8E" w14:textId="77777777" w:rsidR="00D767CF" w:rsidRDefault="00D767CF" w:rsidP="006A5026"/>
    <w:tbl>
      <w:tblPr>
        <w:tblStyle w:val="Tabel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2"/>
        <w:gridCol w:w="4936"/>
        <w:gridCol w:w="1414"/>
        <w:gridCol w:w="982"/>
      </w:tblGrid>
      <w:tr w:rsidR="00AB19FB" w14:paraId="433A2C61" w14:textId="77777777" w:rsidTr="00393048">
        <w:tc>
          <w:tcPr>
            <w:tcW w:w="169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504DE674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Userstory</w:t>
            </w:r>
          </w:p>
        </w:tc>
        <w:tc>
          <w:tcPr>
            <w:tcW w:w="493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8EC69B" w14:textId="48FB2CD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US0</w:t>
            </w:r>
            <w:r>
              <w:rPr>
                <w:rFonts w:ascii="Segoe UI" w:hAnsi="Segoe UI" w:cs="Segoe UI"/>
              </w:rPr>
              <w:t>4</w:t>
            </w:r>
            <w:r>
              <w:rPr>
                <w:rFonts w:ascii="Segoe UI" w:hAnsi="Segoe UI" w:cs="Segoe UI"/>
              </w:rPr>
              <w:t xml:space="preserve"> Beheerder cursus </w:t>
            </w:r>
            <w:r>
              <w:rPr>
                <w:rFonts w:ascii="Segoe UI" w:hAnsi="Segoe UI" w:cs="Segoe UI"/>
              </w:rPr>
              <w:t>verwijderen</w:t>
            </w:r>
          </w:p>
        </w:tc>
        <w:tc>
          <w:tcPr>
            <w:tcW w:w="141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1B6619AD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Story points</w:t>
            </w:r>
          </w:p>
        </w:tc>
        <w:tc>
          <w:tcPr>
            <w:tcW w:w="98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36F3D4DE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</w:tr>
      <w:tr w:rsidR="00AB19FB" w14:paraId="17B9CE75" w14:textId="77777777" w:rsidTr="00393048">
        <w:tc>
          <w:tcPr>
            <w:tcW w:w="663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29C55603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Omschrijving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description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12818397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Priority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0DA1EACF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</w:tr>
      <w:tr w:rsidR="00AB19FB" w14:paraId="762A0AD7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4E322E60" w14:textId="26AAB633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 beheerder kan cursussen </w:t>
            </w:r>
            <w:r>
              <w:rPr>
                <w:rFonts w:ascii="Segoe UI" w:hAnsi="Segoe UI" w:cs="Segoe UI"/>
              </w:rPr>
              <w:t>verwijderen</w:t>
            </w:r>
            <w:r>
              <w:rPr>
                <w:rFonts w:ascii="Segoe UI" w:hAnsi="Segoe UI" w:cs="Segoe UI"/>
              </w:rPr>
              <w:t xml:space="preserve"> via de site die </w:t>
            </w:r>
            <w:r>
              <w:rPr>
                <w:rFonts w:ascii="Segoe UI" w:hAnsi="Segoe UI" w:cs="Segoe UI"/>
              </w:rPr>
              <w:t xml:space="preserve">ook </w:t>
            </w:r>
            <w:r>
              <w:rPr>
                <w:rFonts w:ascii="Segoe UI" w:hAnsi="Segoe UI" w:cs="Segoe UI"/>
              </w:rPr>
              <w:t xml:space="preserve">worden </w:t>
            </w:r>
            <w:r>
              <w:rPr>
                <w:rFonts w:ascii="Segoe UI" w:hAnsi="Segoe UI" w:cs="Segoe UI"/>
              </w:rPr>
              <w:t>verwijderd</w:t>
            </w:r>
            <w:r>
              <w:rPr>
                <w:rFonts w:ascii="Segoe UI" w:hAnsi="Segoe UI" w:cs="Segoe UI"/>
              </w:rPr>
              <w:t xml:space="preserve"> in de database zodat cursisten </w:t>
            </w:r>
            <w:r>
              <w:rPr>
                <w:rFonts w:ascii="Segoe UI" w:hAnsi="Segoe UI" w:cs="Segoe UI"/>
              </w:rPr>
              <w:t>de cursus niet meer kunnen zien en niet meer kunnen aanmelden</w:t>
            </w:r>
            <w:r>
              <w:rPr>
                <w:rFonts w:ascii="Segoe UI" w:hAnsi="Segoe UI" w:cs="Segoe UI"/>
              </w:rPr>
              <w:t>.</w:t>
            </w:r>
          </w:p>
        </w:tc>
      </w:tr>
      <w:tr w:rsidR="00AB19FB" w14:paraId="730F6A59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hideMark/>
          </w:tcPr>
          <w:p w14:paraId="45EEBE82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Acceptatie criteria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Acceptance</w:t>
            </w:r>
            <w:r>
              <w:rPr>
                <w:rFonts w:ascii="Segoe UI" w:hAnsi="Segoe UI" w:cs="Segoe UI"/>
                <w:b/>
                <w:bCs/>
              </w:rPr>
              <w:t xml:space="preserve"> 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criteria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</w:tr>
      <w:tr w:rsidR="00AB19FB" w14:paraId="23712ECF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316FD277" w14:textId="5182AC1B" w:rsidR="00AB19FB" w:rsidRDefault="00AB19FB" w:rsidP="00393048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 volgende dingen </w:t>
            </w:r>
            <w:r>
              <w:rPr>
                <w:rFonts w:ascii="Segoe UI" w:hAnsi="Segoe UI" w:cs="Segoe UI"/>
              </w:rPr>
              <w:t>worden verwijderd van</w:t>
            </w:r>
            <w:r>
              <w:rPr>
                <w:rFonts w:ascii="Segoe UI" w:hAnsi="Segoe UI" w:cs="Segoe UI"/>
              </w:rPr>
              <w:t xml:space="preserve"> de cursus: </w:t>
            </w:r>
          </w:p>
          <w:p w14:paraId="29E9FC11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Naam cursus</w:t>
            </w:r>
          </w:p>
          <w:p w14:paraId="1077F40B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Hoeveelheid jaren ervaring</w:t>
            </w:r>
          </w:p>
          <w:p w14:paraId="64D9F1A2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datums van de cursus</w:t>
            </w:r>
          </w:p>
          <w:p w14:paraId="1817B111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Welke Boot voor de cursus</w:t>
            </w:r>
          </w:p>
          <w:p w14:paraId="5FF08B27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naam van de instructeur</w:t>
            </w:r>
          </w:p>
          <w:p w14:paraId="57A3012E" w14:textId="1D116732" w:rsidR="00AB19FB" w:rsidRDefault="00AB19FB" w:rsidP="00AB19FB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Minimum aantal personen die op de boot kunnen en maximaal aantal personen die op de boot kunnen</w:t>
            </w:r>
          </w:p>
        </w:tc>
      </w:tr>
    </w:tbl>
    <w:p w14:paraId="669DD6FF" w14:textId="77777777" w:rsidR="00AB19FB" w:rsidRDefault="00AB19FB" w:rsidP="006A5026"/>
    <w:p w14:paraId="68DBACD3" w14:textId="77777777" w:rsidR="00AB19FB" w:rsidRDefault="00AB19FB" w:rsidP="006A5026"/>
    <w:p w14:paraId="6F2AC24A" w14:textId="77777777" w:rsidR="00AB19FB" w:rsidRDefault="00AB19FB" w:rsidP="006A5026"/>
    <w:p w14:paraId="1D183567" w14:textId="77777777" w:rsidR="00AB19FB" w:rsidRDefault="00AB19FB" w:rsidP="006A5026"/>
    <w:p w14:paraId="63094033" w14:textId="77777777" w:rsidR="00AB19FB" w:rsidRDefault="00AB19FB" w:rsidP="006A5026"/>
    <w:p w14:paraId="5436BD23" w14:textId="77777777" w:rsidR="00AB19FB" w:rsidRDefault="00AB19FB" w:rsidP="006A5026"/>
    <w:p w14:paraId="2C8BAD77" w14:textId="77777777" w:rsidR="00AB19FB" w:rsidRDefault="00AB19FB" w:rsidP="006A5026"/>
    <w:p w14:paraId="2CC1412A" w14:textId="77777777" w:rsidR="00AB19FB" w:rsidRDefault="00AB19FB" w:rsidP="006A5026"/>
    <w:p w14:paraId="14BB331B" w14:textId="77777777" w:rsidR="00AB19FB" w:rsidRDefault="00AB19FB" w:rsidP="006A5026"/>
    <w:p w14:paraId="780ECED2" w14:textId="77777777" w:rsidR="00AB19FB" w:rsidRDefault="00AB19FB" w:rsidP="006A5026"/>
    <w:p w14:paraId="795F7769" w14:textId="77777777" w:rsidR="00AB19FB" w:rsidRDefault="00AB19FB" w:rsidP="006A5026"/>
    <w:p w14:paraId="49055A49" w14:textId="77777777" w:rsidR="00AB19FB" w:rsidRDefault="00AB19FB" w:rsidP="006A5026"/>
    <w:p w14:paraId="689A5004" w14:textId="77777777" w:rsidR="00AB19FB" w:rsidRDefault="00AB19FB" w:rsidP="006A5026"/>
    <w:tbl>
      <w:tblPr>
        <w:tblStyle w:val="Tabel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2"/>
        <w:gridCol w:w="4936"/>
        <w:gridCol w:w="1414"/>
        <w:gridCol w:w="982"/>
      </w:tblGrid>
      <w:tr w:rsidR="00AB19FB" w14:paraId="17ACC8A4" w14:textId="77777777" w:rsidTr="00393048">
        <w:tc>
          <w:tcPr>
            <w:tcW w:w="169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54F659AE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lastRenderedPageBreak/>
              <w:t>Userstory</w:t>
            </w:r>
          </w:p>
        </w:tc>
        <w:tc>
          <w:tcPr>
            <w:tcW w:w="493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DB51DD" w14:textId="4BD45ACF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</w:t>
            </w:r>
            <w:r>
              <w:rPr>
                <w:rFonts w:ascii="Segoe UI" w:hAnsi="Segoe UI" w:cs="Segoe UI"/>
              </w:rPr>
              <w:t>10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Instructeur</w:t>
            </w:r>
            <w:r>
              <w:rPr>
                <w:rFonts w:ascii="Segoe UI" w:hAnsi="Segoe UI" w:cs="Segoe UI"/>
              </w:rPr>
              <w:t xml:space="preserve"> cursus aanmaken</w:t>
            </w:r>
          </w:p>
        </w:tc>
        <w:tc>
          <w:tcPr>
            <w:tcW w:w="141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3DE0431B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Story points</w:t>
            </w:r>
          </w:p>
        </w:tc>
        <w:tc>
          <w:tcPr>
            <w:tcW w:w="98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5F7B4902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</w:tr>
      <w:tr w:rsidR="00AB19FB" w14:paraId="4BBA223F" w14:textId="77777777" w:rsidTr="00393048">
        <w:tc>
          <w:tcPr>
            <w:tcW w:w="663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5A99F92B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Omschrijving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description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5FF8CC4C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Priority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66C26C1A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</w:tr>
      <w:tr w:rsidR="00AB19FB" w14:paraId="00DDD557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3EC0ADF1" w14:textId="5B1B68B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Instructeur kan cursussen aanmaken via de site die worden opgeslagen in de database zodat cursisten zich kunnen aanmelden voor de cursus.</w:t>
            </w:r>
          </w:p>
        </w:tc>
      </w:tr>
      <w:tr w:rsidR="00AB19FB" w14:paraId="239A4C2D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hideMark/>
          </w:tcPr>
          <w:p w14:paraId="594E1577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Acceptatie criteria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Acceptance</w:t>
            </w:r>
            <w:r>
              <w:rPr>
                <w:rFonts w:ascii="Segoe UI" w:hAnsi="Segoe UI" w:cs="Segoe UI"/>
                <w:b/>
                <w:bCs/>
              </w:rPr>
              <w:t xml:space="preserve"> 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criteria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</w:tr>
      <w:tr w:rsidR="00AB19FB" w14:paraId="6D516C1E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71692666" w14:textId="77777777" w:rsidR="00AB19FB" w:rsidRDefault="00AB19FB" w:rsidP="00393048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 volgende dingen moet de cursus bevatten: </w:t>
            </w:r>
          </w:p>
          <w:p w14:paraId="69F2FEE7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Naam cursus</w:t>
            </w:r>
          </w:p>
          <w:p w14:paraId="2A29DAD5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Hoeveelheid jaren ervaring</w:t>
            </w:r>
          </w:p>
          <w:p w14:paraId="22BCDAF9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datums van de cursus</w:t>
            </w:r>
          </w:p>
          <w:p w14:paraId="422941C6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Welke Boot voor de cursus</w:t>
            </w:r>
          </w:p>
          <w:p w14:paraId="43CD0F10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naam van de instructeur</w:t>
            </w:r>
          </w:p>
          <w:p w14:paraId="2CC7B341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Minimum aantal personen die op de boot kunnen en maximaal aantal personen die op de boot kunnen</w:t>
            </w:r>
          </w:p>
          <w:p w14:paraId="0434814F" w14:textId="77777777" w:rsidR="00AB19FB" w:rsidRDefault="00AB19FB" w:rsidP="00393048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Alle velden moeten verplicht een waarde hebben.</w:t>
            </w:r>
          </w:p>
        </w:tc>
      </w:tr>
    </w:tbl>
    <w:p w14:paraId="67ADB27B" w14:textId="77777777" w:rsidR="00AB19FB" w:rsidRDefault="00AB19FB" w:rsidP="00AB19FB"/>
    <w:tbl>
      <w:tblPr>
        <w:tblStyle w:val="Tabel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2"/>
        <w:gridCol w:w="4936"/>
        <w:gridCol w:w="1414"/>
        <w:gridCol w:w="982"/>
      </w:tblGrid>
      <w:tr w:rsidR="00AB19FB" w14:paraId="2E5535D6" w14:textId="77777777" w:rsidTr="00393048">
        <w:tc>
          <w:tcPr>
            <w:tcW w:w="169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0DA514FE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Userstory</w:t>
            </w:r>
          </w:p>
        </w:tc>
        <w:tc>
          <w:tcPr>
            <w:tcW w:w="493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2314DD" w14:textId="50C701D0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</w:t>
            </w:r>
            <w:r>
              <w:rPr>
                <w:rFonts w:ascii="Segoe UI" w:hAnsi="Segoe UI" w:cs="Segoe UI"/>
              </w:rPr>
              <w:t>11</w:t>
            </w:r>
            <w:r>
              <w:rPr>
                <w:rFonts w:ascii="Segoe UI" w:hAnsi="Segoe UI" w:cs="Segoe UI"/>
              </w:rPr>
              <w:t xml:space="preserve"> Instructeur cursus inlezen</w:t>
            </w:r>
          </w:p>
        </w:tc>
        <w:tc>
          <w:tcPr>
            <w:tcW w:w="141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09E42BCB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Story points</w:t>
            </w:r>
          </w:p>
        </w:tc>
        <w:tc>
          <w:tcPr>
            <w:tcW w:w="98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1170C57E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</w:tr>
      <w:tr w:rsidR="00AB19FB" w14:paraId="00EB45B4" w14:textId="77777777" w:rsidTr="00393048">
        <w:tc>
          <w:tcPr>
            <w:tcW w:w="663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15FF1C06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Omschrijving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description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76E2DE61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Priority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787A2506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</w:tr>
      <w:tr w:rsidR="00AB19FB" w14:paraId="4156C47F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5CDDBADE" w14:textId="424BBA1A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Instructeur kan cursussen inlezen via de site zodat alle informatie kan worden gezien van de cursus.</w:t>
            </w:r>
          </w:p>
        </w:tc>
      </w:tr>
      <w:tr w:rsidR="00AB19FB" w14:paraId="469CA50A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hideMark/>
          </w:tcPr>
          <w:p w14:paraId="38BD0604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Acceptatie criteria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Acceptance</w:t>
            </w:r>
            <w:r>
              <w:rPr>
                <w:rFonts w:ascii="Segoe UI" w:hAnsi="Segoe UI" w:cs="Segoe UI"/>
                <w:b/>
                <w:bCs/>
              </w:rPr>
              <w:t xml:space="preserve"> 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criteria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</w:tr>
      <w:tr w:rsidR="00AB19FB" w14:paraId="4A040EA8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02744575" w14:textId="77777777" w:rsidR="00AB19FB" w:rsidRDefault="00AB19FB" w:rsidP="00393048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 volgende dingen moeten worden kunnen ingelezen van de cursus: </w:t>
            </w:r>
          </w:p>
          <w:p w14:paraId="41993E4B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Naam cursus</w:t>
            </w:r>
          </w:p>
          <w:p w14:paraId="2EF7A435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Hoeveelheid jaren ervaring</w:t>
            </w:r>
          </w:p>
          <w:p w14:paraId="6D635161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datums van de cursus</w:t>
            </w:r>
          </w:p>
          <w:p w14:paraId="1635E50F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Welke Boot voor de cursus</w:t>
            </w:r>
          </w:p>
          <w:p w14:paraId="2CA13CCD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naam van de instructeur</w:t>
            </w:r>
          </w:p>
          <w:p w14:paraId="40A661D5" w14:textId="77777777" w:rsidR="00AB19FB" w:rsidRPr="00D767CF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Minimum aantal personen die op de boot kunnen en maximaal aantal personen die op de boot kunnen</w:t>
            </w:r>
          </w:p>
        </w:tc>
      </w:tr>
    </w:tbl>
    <w:p w14:paraId="18B31A8D" w14:textId="77777777" w:rsidR="00AB19FB" w:rsidRDefault="00AB19FB" w:rsidP="00AB19FB"/>
    <w:p w14:paraId="2A0E4CB2" w14:textId="77777777" w:rsidR="00AB19FB" w:rsidRDefault="00AB19FB" w:rsidP="00AB19FB"/>
    <w:p w14:paraId="01A1085B" w14:textId="77777777" w:rsidR="00AB19FB" w:rsidRDefault="00AB19FB" w:rsidP="00AB19FB"/>
    <w:p w14:paraId="19CA4DAC" w14:textId="77777777" w:rsidR="00AB19FB" w:rsidRDefault="00AB19FB" w:rsidP="00AB19FB"/>
    <w:p w14:paraId="01128553" w14:textId="77777777" w:rsidR="00AB19FB" w:rsidRDefault="00AB19FB" w:rsidP="00AB19FB"/>
    <w:p w14:paraId="3E9164DB" w14:textId="77777777" w:rsidR="00AB19FB" w:rsidRDefault="00AB19FB" w:rsidP="00AB19FB"/>
    <w:p w14:paraId="3CD4AAE3" w14:textId="77777777" w:rsidR="00AB19FB" w:rsidRDefault="00AB19FB" w:rsidP="00AB19FB"/>
    <w:p w14:paraId="0B6ED7ED" w14:textId="77777777" w:rsidR="00AB19FB" w:rsidRDefault="00AB19FB" w:rsidP="00AB19FB"/>
    <w:p w14:paraId="5953BCF0" w14:textId="77777777" w:rsidR="00AB19FB" w:rsidRDefault="00AB19FB" w:rsidP="00AB19FB"/>
    <w:p w14:paraId="761207EA" w14:textId="77777777" w:rsidR="00AB19FB" w:rsidRDefault="00AB19FB" w:rsidP="00AB19FB"/>
    <w:p w14:paraId="5A5815E1" w14:textId="77777777" w:rsidR="00AB19FB" w:rsidRDefault="00AB19FB" w:rsidP="00AB19FB"/>
    <w:p w14:paraId="09AFA1BD" w14:textId="77777777" w:rsidR="00AB19FB" w:rsidRDefault="00AB19FB" w:rsidP="00AB19FB"/>
    <w:p w14:paraId="73AE151D" w14:textId="77777777" w:rsidR="00AB19FB" w:rsidRDefault="00AB19FB" w:rsidP="00AB19FB"/>
    <w:p w14:paraId="6AD70162" w14:textId="77777777" w:rsidR="00AB19FB" w:rsidRDefault="00AB19FB" w:rsidP="00AB19FB"/>
    <w:tbl>
      <w:tblPr>
        <w:tblStyle w:val="Tabel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2"/>
        <w:gridCol w:w="4936"/>
        <w:gridCol w:w="1414"/>
        <w:gridCol w:w="982"/>
      </w:tblGrid>
      <w:tr w:rsidR="00AB19FB" w14:paraId="1F505E99" w14:textId="77777777" w:rsidTr="00393048">
        <w:tc>
          <w:tcPr>
            <w:tcW w:w="169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555CF5CD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lastRenderedPageBreak/>
              <w:t>Userstory</w:t>
            </w:r>
          </w:p>
        </w:tc>
        <w:tc>
          <w:tcPr>
            <w:tcW w:w="493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4E9435" w14:textId="1D8AEE79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</w:t>
            </w:r>
            <w:r>
              <w:rPr>
                <w:rFonts w:ascii="Segoe UI" w:hAnsi="Segoe UI" w:cs="Segoe UI"/>
              </w:rPr>
              <w:t>12</w:t>
            </w:r>
            <w:r>
              <w:rPr>
                <w:rFonts w:ascii="Segoe UI" w:hAnsi="Segoe UI" w:cs="Segoe UI"/>
              </w:rPr>
              <w:t xml:space="preserve"> Instructeur cursus updaten</w:t>
            </w:r>
          </w:p>
        </w:tc>
        <w:tc>
          <w:tcPr>
            <w:tcW w:w="141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6398B42E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Story points</w:t>
            </w:r>
          </w:p>
        </w:tc>
        <w:tc>
          <w:tcPr>
            <w:tcW w:w="98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74453D5F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</w:tr>
      <w:tr w:rsidR="00AB19FB" w14:paraId="4E940E0C" w14:textId="77777777" w:rsidTr="00393048">
        <w:tc>
          <w:tcPr>
            <w:tcW w:w="663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6949DB70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Omschrijving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description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517438F2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Priority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72B96CE9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</w:tr>
      <w:tr w:rsidR="00AB19FB" w14:paraId="0CB15872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20EBAF50" w14:textId="5EA2B40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Instructeur kan cursussen update via de site die worden opgeslagen in de database zodat cursisten de nieuwe informatie kunnen zien.</w:t>
            </w:r>
          </w:p>
        </w:tc>
      </w:tr>
      <w:tr w:rsidR="00AB19FB" w14:paraId="7092DDB8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hideMark/>
          </w:tcPr>
          <w:p w14:paraId="0A9AD2BA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Acceptatie criteria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Acceptance</w:t>
            </w:r>
            <w:r>
              <w:rPr>
                <w:rFonts w:ascii="Segoe UI" w:hAnsi="Segoe UI" w:cs="Segoe UI"/>
                <w:b/>
                <w:bCs/>
              </w:rPr>
              <w:t xml:space="preserve"> 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criteria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</w:tr>
      <w:tr w:rsidR="00AB19FB" w14:paraId="5B6140BC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4D50C5DE" w14:textId="77777777" w:rsidR="00AB19FB" w:rsidRDefault="00AB19FB" w:rsidP="00393048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 volgende dingen moet de cursus bevatten: </w:t>
            </w:r>
          </w:p>
          <w:p w14:paraId="2EC3B063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Naam cursus</w:t>
            </w:r>
          </w:p>
          <w:p w14:paraId="24529E88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Hoeveelheid jaren ervaring</w:t>
            </w:r>
          </w:p>
          <w:p w14:paraId="109895B6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datums van de cursus</w:t>
            </w:r>
          </w:p>
          <w:p w14:paraId="48B41379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Welke Boot voor de cursus</w:t>
            </w:r>
          </w:p>
          <w:p w14:paraId="3F5BF72D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naam van de instructeur</w:t>
            </w:r>
          </w:p>
          <w:p w14:paraId="46265A9B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Minimum aantal personen die op de boot kunnen en maximaal aantal personen die op de boot kunnen</w:t>
            </w:r>
          </w:p>
          <w:p w14:paraId="486EBD4E" w14:textId="77777777" w:rsidR="00AB19FB" w:rsidRDefault="00AB19FB" w:rsidP="00393048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Alle velden moeten verplicht een waarde hebben.</w:t>
            </w:r>
          </w:p>
        </w:tc>
      </w:tr>
    </w:tbl>
    <w:p w14:paraId="3CFD5F9D" w14:textId="77777777" w:rsidR="00AB19FB" w:rsidRDefault="00AB19FB" w:rsidP="00AB19FB"/>
    <w:tbl>
      <w:tblPr>
        <w:tblStyle w:val="Tabel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2"/>
        <w:gridCol w:w="4936"/>
        <w:gridCol w:w="1414"/>
        <w:gridCol w:w="982"/>
      </w:tblGrid>
      <w:tr w:rsidR="00AB19FB" w14:paraId="09F2739A" w14:textId="77777777" w:rsidTr="00393048">
        <w:tc>
          <w:tcPr>
            <w:tcW w:w="169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5F49D26A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Userstory</w:t>
            </w:r>
          </w:p>
        </w:tc>
        <w:tc>
          <w:tcPr>
            <w:tcW w:w="493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1A182E" w14:textId="074CAE2B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</w:t>
            </w:r>
            <w:r>
              <w:rPr>
                <w:rFonts w:ascii="Segoe UI" w:hAnsi="Segoe UI" w:cs="Segoe UI"/>
              </w:rPr>
              <w:t>13</w:t>
            </w:r>
            <w:r>
              <w:rPr>
                <w:rFonts w:ascii="Segoe UI" w:hAnsi="Segoe UI" w:cs="Segoe UI"/>
              </w:rPr>
              <w:t xml:space="preserve"> Instructeur cursus verwijderen</w:t>
            </w:r>
          </w:p>
        </w:tc>
        <w:tc>
          <w:tcPr>
            <w:tcW w:w="141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3A1E773A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Story points</w:t>
            </w:r>
          </w:p>
        </w:tc>
        <w:tc>
          <w:tcPr>
            <w:tcW w:w="98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3DD0AFBB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</w:tr>
      <w:tr w:rsidR="00AB19FB" w14:paraId="601AED67" w14:textId="77777777" w:rsidTr="00393048">
        <w:tc>
          <w:tcPr>
            <w:tcW w:w="663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3549862E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Omschrijving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description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60AD6521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Priority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770D9BB2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</w:tr>
      <w:tr w:rsidR="00AB19FB" w14:paraId="54891F05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04127E6F" w14:textId="733BD398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Instructeur kan cursussen verwijderen via de site die ook worden verwijderd in de database zodat cursisten de cursus niet meer kunnen zien en niet meer kunnen aanmelden.</w:t>
            </w:r>
          </w:p>
        </w:tc>
      </w:tr>
      <w:tr w:rsidR="00AB19FB" w14:paraId="33C88321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hideMark/>
          </w:tcPr>
          <w:p w14:paraId="2B77F396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Acceptatie criteria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Acceptance</w:t>
            </w:r>
            <w:r>
              <w:rPr>
                <w:rFonts w:ascii="Segoe UI" w:hAnsi="Segoe UI" w:cs="Segoe UI"/>
                <w:b/>
                <w:bCs/>
              </w:rPr>
              <w:t xml:space="preserve"> 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criteria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</w:tr>
      <w:tr w:rsidR="00AB19FB" w14:paraId="50A0FBEC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2E5B6753" w14:textId="77777777" w:rsidR="00AB19FB" w:rsidRDefault="00AB19FB" w:rsidP="00393048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 volgende dingen worden verwijderd van de cursus: </w:t>
            </w:r>
          </w:p>
          <w:p w14:paraId="0397A8EF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Naam cursus</w:t>
            </w:r>
          </w:p>
          <w:p w14:paraId="6C387AC4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Hoeveelheid jaren ervaring</w:t>
            </w:r>
          </w:p>
          <w:p w14:paraId="4DCA95E8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datums van de cursus</w:t>
            </w:r>
          </w:p>
          <w:p w14:paraId="6FE5C3EA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Welke Boot voor de cursus</w:t>
            </w:r>
          </w:p>
          <w:p w14:paraId="5C99D1A8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naam van de instructeur</w:t>
            </w:r>
          </w:p>
          <w:p w14:paraId="140CF85E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Minimum aantal personen die op de boot kunnen en maximaal aantal personen die op de boot kunnen</w:t>
            </w:r>
          </w:p>
        </w:tc>
      </w:tr>
    </w:tbl>
    <w:p w14:paraId="05381E7D" w14:textId="77777777" w:rsidR="00AB19FB" w:rsidRDefault="00AB19FB" w:rsidP="006A5026"/>
    <w:p w14:paraId="2A05997A" w14:textId="77777777" w:rsidR="00AB19FB" w:rsidRDefault="00AB19FB" w:rsidP="006A5026"/>
    <w:p w14:paraId="5A69C158" w14:textId="77777777" w:rsidR="00AB19FB" w:rsidRDefault="00AB19FB" w:rsidP="006A5026"/>
    <w:p w14:paraId="61069EA9" w14:textId="77777777" w:rsidR="00AB19FB" w:rsidRDefault="00AB19FB" w:rsidP="006A5026"/>
    <w:p w14:paraId="1A42BF61" w14:textId="77777777" w:rsidR="00AB19FB" w:rsidRDefault="00AB19FB" w:rsidP="006A5026"/>
    <w:p w14:paraId="66AD7226" w14:textId="77777777" w:rsidR="00AB19FB" w:rsidRDefault="00AB19FB" w:rsidP="006A5026"/>
    <w:p w14:paraId="6DE4A9B1" w14:textId="77777777" w:rsidR="00AB19FB" w:rsidRDefault="00AB19FB" w:rsidP="006A5026"/>
    <w:p w14:paraId="069686A6" w14:textId="77777777" w:rsidR="00AB19FB" w:rsidRDefault="00AB19FB" w:rsidP="006A5026"/>
    <w:p w14:paraId="52EE6542" w14:textId="77777777" w:rsidR="00AB19FB" w:rsidRDefault="00AB19FB" w:rsidP="006A5026"/>
    <w:p w14:paraId="4CC7C7C0" w14:textId="77777777" w:rsidR="00AB19FB" w:rsidRDefault="00AB19FB" w:rsidP="006A5026"/>
    <w:p w14:paraId="6793E9A9" w14:textId="77777777" w:rsidR="00AB19FB" w:rsidRDefault="00AB19FB" w:rsidP="006A5026"/>
    <w:p w14:paraId="05551996" w14:textId="77777777" w:rsidR="00AB19FB" w:rsidRDefault="00AB19FB" w:rsidP="006A5026"/>
    <w:p w14:paraId="5979FAF0" w14:textId="77777777" w:rsidR="00AB19FB" w:rsidRDefault="00AB19FB" w:rsidP="006A5026"/>
    <w:tbl>
      <w:tblPr>
        <w:tblStyle w:val="Tabel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2"/>
        <w:gridCol w:w="4936"/>
        <w:gridCol w:w="1414"/>
        <w:gridCol w:w="982"/>
      </w:tblGrid>
      <w:tr w:rsidR="00AB19FB" w14:paraId="2703F697" w14:textId="77777777" w:rsidTr="00393048">
        <w:tc>
          <w:tcPr>
            <w:tcW w:w="169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438989DA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lastRenderedPageBreak/>
              <w:t>Userstory</w:t>
            </w:r>
          </w:p>
        </w:tc>
        <w:tc>
          <w:tcPr>
            <w:tcW w:w="493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7A4A56" w14:textId="0ED28418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</w:t>
            </w:r>
            <w:r>
              <w:rPr>
                <w:rFonts w:ascii="Segoe UI" w:hAnsi="Segoe UI" w:cs="Segoe UI"/>
              </w:rPr>
              <w:t>20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Cursist</w:t>
            </w:r>
            <w:r>
              <w:rPr>
                <w:rFonts w:ascii="Segoe UI" w:hAnsi="Segoe UI" w:cs="Segoe UI"/>
              </w:rPr>
              <w:t xml:space="preserve"> cursus inlezen</w:t>
            </w:r>
          </w:p>
        </w:tc>
        <w:tc>
          <w:tcPr>
            <w:tcW w:w="141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04828C6E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Story points</w:t>
            </w:r>
          </w:p>
        </w:tc>
        <w:tc>
          <w:tcPr>
            <w:tcW w:w="98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1F51FA81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</w:tr>
      <w:tr w:rsidR="00AB19FB" w14:paraId="688FBAD6" w14:textId="77777777" w:rsidTr="00393048">
        <w:tc>
          <w:tcPr>
            <w:tcW w:w="663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5E17BC85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Omschrijving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description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4FA826F6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Priority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00EB93BF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</w:tr>
      <w:tr w:rsidR="00AB19FB" w14:paraId="215C1070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6CFF8346" w14:textId="12B4EF44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 </w:t>
            </w:r>
            <w:r>
              <w:rPr>
                <w:rFonts w:ascii="Segoe UI" w:hAnsi="Segoe UI" w:cs="Segoe UI"/>
              </w:rPr>
              <w:t>Cursist</w:t>
            </w:r>
            <w:r>
              <w:rPr>
                <w:rFonts w:ascii="Segoe UI" w:hAnsi="Segoe UI" w:cs="Segoe UI"/>
              </w:rPr>
              <w:t xml:space="preserve"> kan cursussen inlezen via de site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zodat alle informatie kan worden gezien van de cursus.</w:t>
            </w:r>
          </w:p>
        </w:tc>
      </w:tr>
      <w:tr w:rsidR="00AB19FB" w14:paraId="71D6100F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hideMark/>
          </w:tcPr>
          <w:p w14:paraId="63EF63D7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Acceptatie criteria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Acceptance</w:t>
            </w:r>
            <w:r>
              <w:rPr>
                <w:rFonts w:ascii="Segoe UI" w:hAnsi="Segoe UI" w:cs="Segoe UI"/>
                <w:b/>
                <w:bCs/>
              </w:rPr>
              <w:t xml:space="preserve"> 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criteria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</w:tr>
      <w:tr w:rsidR="00AB19FB" w14:paraId="0CE29B92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3C33114D" w14:textId="77777777" w:rsidR="00AB19FB" w:rsidRDefault="00AB19FB" w:rsidP="00393048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 volgende dingen moeten worden kunnen ingelezen van de cursus: </w:t>
            </w:r>
          </w:p>
          <w:p w14:paraId="0E2B8893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Naam cursus</w:t>
            </w:r>
          </w:p>
          <w:p w14:paraId="37231B76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Hoeveelheid jaren ervaring</w:t>
            </w:r>
          </w:p>
          <w:p w14:paraId="58E15036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datums van de cursus</w:t>
            </w:r>
          </w:p>
          <w:p w14:paraId="56CF195B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Welke Boot voor de cursus</w:t>
            </w:r>
          </w:p>
          <w:p w14:paraId="620CADEB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naam van de instructeur</w:t>
            </w:r>
          </w:p>
          <w:p w14:paraId="1B7905DC" w14:textId="77777777" w:rsidR="00AB19FB" w:rsidRPr="00D767CF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Minimum aantal personen die op de boot kunnen en maximaal aantal personen die op de boot kunnen</w:t>
            </w:r>
          </w:p>
        </w:tc>
      </w:tr>
    </w:tbl>
    <w:p w14:paraId="7143726C" w14:textId="77777777" w:rsidR="00AB19FB" w:rsidRDefault="00AB19FB" w:rsidP="006A5026"/>
    <w:tbl>
      <w:tblPr>
        <w:tblStyle w:val="Tabel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2"/>
        <w:gridCol w:w="4936"/>
        <w:gridCol w:w="1414"/>
        <w:gridCol w:w="982"/>
      </w:tblGrid>
      <w:tr w:rsidR="00AB19FB" w14:paraId="1E8572DA" w14:textId="77777777" w:rsidTr="00393048">
        <w:tc>
          <w:tcPr>
            <w:tcW w:w="169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73C07560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Userstory</w:t>
            </w:r>
          </w:p>
        </w:tc>
        <w:tc>
          <w:tcPr>
            <w:tcW w:w="493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63EB0C" w14:textId="7ADA9E13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</w:t>
            </w:r>
            <w:r>
              <w:rPr>
                <w:rFonts w:ascii="Segoe UI" w:hAnsi="Segoe UI" w:cs="Segoe UI"/>
              </w:rPr>
              <w:t>30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Beheerder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account aanmaken</w:t>
            </w:r>
          </w:p>
        </w:tc>
        <w:tc>
          <w:tcPr>
            <w:tcW w:w="141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493CF8E9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Story points</w:t>
            </w:r>
          </w:p>
        </w:tc>
        <w:tc>
          <w:tcPr>
            <w:tcW w:w="98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4325DC69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</w:tr>
      <w:tr w:rsidR="00AB19FB" w14:paraId="6535EC5B" w14:textId="77777777" w:rsidTr="00393048">
        <w:tc>
          <w:tcPr>
            <w:tcW w:w="663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0093CC59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Omschrijving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description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411319D2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Priority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14D25C91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</w:tr>
      <w:tr w:rsidR="00AB19FB" w14:paraId="421B23ED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60B95C69" w14:textId="62485434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 </w:t>
            </w:r>
            <w:r>
              <w:rPr>
                <w:rFonts w:ascii="Segoe UI" w:hAnsi="Segoe UI" w:cs="Segoe UI"/>
              </w:rPr>
              <w:t>beheerder</w:t>
            </w:r>
            <w:r>
              <w:rPr>
                <w:rFonts w:ascii="Segoe UI" w:hAnsi="Segoe UI" w:cs="Segoe UI"/>
              </w:rPr>
              <w:t xml:space="preserve"> kan </w:t>
            </w:r>
            <w:r>
              <w:rPr>
                <w:rFonts w:ascii="Segoe UI" w:hAnsi="Segoe UI" w:cs="Segoe UI"/>
              </w:rPr>
              <w:t>accounts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aanmaken</w:t>
            </w:r>
            <w:r>
              <w:rPr>
                <w:rFonts w:ascii="Segoe UI" w:hAnsi="Segoe UI" w:cs="Segoe UI"/>
              </w:rPr>
              <w:t xml:space="preserve"> via de site </w:t>
            </w:r>
            <w:r>
              <w:rPr>
                <w:rFonts w:ascii="Segoe UI" w:hAnsi="Segoe UI" w:cs="Segoe UI"/>
              </w:rPr>
              <w:t xml:space="preserve">en de database </w:t>
            </w:r>
            <w:r>
              <w:rPr>
                <w:rFonts w:ascii="Segoe UI" w:hAnsi="Segoe UI" w:cs="Segoe UI"/>
              </w:rPr>
              <w:t xml:space="preserve">zodat alle informatie </w:t>
            </w:r>
            <w:r>
              <w:rPr>
                <w:rFonts w:ascii="Segoe UI" w:hAnsi="Segoe UI" w:cs="Segoe UI"/>
              </w:rPr>
              <w:t>word opgeslagen in de database.</w:t>
            </w:r>
          </w:p>
        </w:tc>
      </w:tr>
      <w:tr w:rsidR="00AB19FB" w14:paraId="371D8834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hideMark/>
          </w:tcPr>
          <w:p w14:paraId="263E17A3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Acceptatie criteria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Acceptance</w:t>
            </w:r>
            <w:r>
              <w:rPr>
                <w:rFonts w:ascii="Segoe UI" w:hAnsi="Segoe UI" w:cs="Segoe UI"/>
                <w:b/>
                <w:bCs/>
              </w:rPr>
              <w:t xml:space="preserve"> 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criteria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</w:tr>
      <w:tr w:rsidR="00AB19FB" w14:paraId="3EF81543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02FF1161" w14:textId="14C25678" w:rsidR="00AB19FB" w:rsidRDefault="00AB19FB" w:rsidP="00393048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volgende dingen moeten worden</w:t>
            </w:r>
            <w:r>
              <w:rPr>
                <w:rFonts w:ascii="Segoe UI" w:hAnsi="Segoe UI" w:cs="Segoe UI"/>
              </w:rPr>
              <w:t xml:space="preserve"> ingevuld op een account te kunnen maken</w:t>
            </w:r>
            <w:r>
              <w:rPr>
                <w:rFonts w:ascii="Segoe UI" w:hAnsi="Segoe UI" w:cs="Segoe UI"/>
              </w:rPr>
              <w:t xml:space="preserve">: </w:t>
            </w:r>
          </w:p>
          <w:p w14:paraId="0E4A6B97" w14:textId="35FBABF1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Voor en achternaam</w:t>
            </w:r>
          </w:p>
          <w:p w14:paraId="66BABC48" w14:textId="41759801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Wachtwoord</w:t>
            </w:r>
          </w:p>
          <w:p w14:paraId="66CDEA9A" w14:textId="215BB21B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Email</w:t>
            </w:r>
          </w:p>
          <w:p w14:paraId="4C7CB417" w14:textId="45AAE49F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Telefoonnummer</w:t>
            </w:r>
          </w:p>
          <w:p w14:paraId="0F375F60" w14:textId="2CB8300B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Niveau</w:t>
            </w:r>
          </w:p>
          <w:p w14:paraId="15C4EE56" w14:textId="7EB801E7" w:rsidR="00AB19FB" w:rsidRPr="00AB19FB" w:rsidRDefault="00AB19FB" w:rsidP="00AB19FB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Adres</w:t>
            </w:r>
          </w:p>
        </w:tc>
      </w:tr>
    </w:tbl>
    <w:p w14:paraId="228C19A4" w14:textId="77777777" w:rsidR="00AB19FB" w:rsidRDefault="00AB19FB" w:rsidP="006A5026"/>
    <w:tbl>
      <w:tblPr>
        <w:tblStyle w:val="Tabel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2"/>
        <w:gridCol w:w="4936"/>
        <w:gridCol w:w="1414"/>
        <w:gridCol w:w="982"/>
      </w:tblGrid>
      <w:tr w:rsidR="00AB19FB" w14:paraId="228DF1A7" w14:textId="77777777" w:rsidTr="00393048">
        <w:tc>
          <w:tcPr>
            <w:tcW w:w="169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330FB39F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Userstory</w:t>
            </w:r>
          </w:p>
        </w:tc>
        <w:tc>
          <w:tcPr>
            <w:tcW w:w="493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6AAE61" w14:textId="72DC4208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US3</w:t>
            </w:r>
            <w:r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 xml:space="preserve"> Beheerder account </w:t>
            </w:r>
            <w:r>
              <w:rPr>
                <w:rFonts w:ascii="Segoe UI" w:hAnsi="Segoe UI" w:cs="Segoe UI"/>
              </w:rPr>
              <w:t>inlezen</w:t>
            </w:r>
          </w:p>
        </w:tc>
        <w:tc>
          <w:tcPr>
            <w:tcW w:w="141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23B0B45A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Story points</w:t>
            </w:r>
          </w:p>
        </w:tc>
        <w:tc>
          <w:tcPr>
            <w:tcW w:w="98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4D03B6F0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</w:tr>
      <w:tr w:rsidR="00AB19FB" w14:paraId="65BDB653" w14:textId="77777777" w:rsidTr="00393048">
        <w:tc>
          <w:tcPr>
            <w:tcW w:w="663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3A7C4CB0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Omschrijving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description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4D96DE8B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Priority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2FE455D6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</w:tr>
      <w:tr w:rsidR="00AB19FB" w14:paraId="745E5555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3A088836" w14:textId="7F0BD096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 beheerder kan accounts </w:t>
            </w:r>
            <w:r>
              <w:rPr>
                <w:rFonts w:ascii="Segoe UI" w:hAnsi="Segoe UI" w:cs="Segoe UI"/>
              </w:rPr>
              <w:t>inlezen</w:t>
            </w:r>
            <w:r>
              <w:rPr>
                <w:rFonts w:ascii="Segoe UI" w:hAnsi="Segoe UI" w:cs="Segoe UI"/>
              </w:rPr>
              <w:t xml:space="preserve"> via de site</w:t>
            </w:r>
            <w:r>
              <w:rPr>
                <w:rFonts w:ascii="Segoe UI" w:hAnsi="Segoe UI" w:cs="Segoe UI"/>
              </w:rPr>
              <w:t xml:space="preserve"> en de database</w:t>
            </w:r>
            <w:r>
              <w:rPr>
                <w:rFonts w:ascii="Segoe UI" w:hAnsi="Segoe UI" w:cs="Segoe UI"/>
              </w:rPr>
              <w:t xml:space="preserve"> zodat alle informatie </w:t>
            </w:r>
            <w:r>
              <w:rPr>
                <w:rFonts w:ascii="Segoe UI" w:hAnsi="Segoe UI" w:cs="Segoe UI"/>
              </w:rPr>
              <w:t>van de gebruiker kan gezien worden.</w:t>
            </w:r>
          </w:p>
        </w:tc>
      </w:tr>
      <w:tr w:rsidR="00AB19FB" w14:paraId="321E6AD4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hideMark/>
          </w:tcPr>
          <w:p w14:paraId="61FC9649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Acceptatie criteria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Acceptance</w:t>
            </w:r>
            <w:r>
              <w:rPr>
                <w:rFonts w:ascii="Segoe UI" w:hAnsi="Segoe UI" w:cs="Segoe UI"/>
                <w:b/>
                <w:bCs/>
              </w:rPr>
              <w:t xml:space="preserve"> 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criteria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</w:tr>
      <w:tr w:rsidR="00AB19FB" w14:paraId="6F99A510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53F5079A" w14:textId="0AE8C8EF" w:rsidR="00AB19FB" w:rsidRDefault="00AB19FB" w:rsidP="00393048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 volgende dingen moeten worden </w:t>
            </w:r>
            <w:r>
              <w:rPr>
                <w:rFonts w:ascii="Segoe UI" w:hAnsi="Segoe UI" w:cs="Segoe UI"/>
              </w:rPr>
              <w:t>kunnen ingelezen van</w:t>
            </w:r>
            <w:r>
              <w:rPr>
                <w:rFonts w:ascii="Segoe UI" w:hAnsi="Segoe UI" w:cs="Segoe UI"/>
              </w:rPr>
              <w:t xml:space="preserve"> een account: </w:t>
            </w:r>
          </w:p>
          <w:p w14:paraId="5A40A2AB" w14:textId="1F712915" w:rsidR="00AB19FB" w:rsidRDefault="00AB19FB" w:rsidP="00AB19FB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Voor en achternaam</w:t>
            </w:r>
          </w:p>
          <w:p w14:paraId="7CAD638B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Email</w:t>
            </w:r>
          </w:p>
          <w:p w14:paraId="22D0BB24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Telefoonnummer</w:t>
            </w:r>
          </w:p>
          <w:p w14:paraId="3CA8206E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Niveau</w:t>
            </w:r>
          </w:p>
          <w:p w14:paraId="18F0F953" w14:textId="77777777" w:rsidR="00AB19FB" w:rsidRP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Adres</w:t>
            </w:r>
          </w:p>
        </w:tc>
      </w:tr>
    </w:tbl>
    <w:p w14:paraId="43C68CAD" w14:textId="77777777" w:rsidR="00AB19FB" w:rsidRDefault="00AB19FB" w:rsidP="006A5026"/>
    <w:p w14:paraId="54A22640" w14:textId="77777777" w:rsidR="00AB19FB" w:rsidRDefault="00AB19FB" w:rsidP="006A5026"/>
    <w:p w14:paraId="4CE1E9EE" w14:textId="77777777" w:rsidR="00AB19FB" w:rsidRDefault="00AB19FB" w:rsidP="006A5026"/>
    <w:tbl>
      <w:tblPr>
        <w:tblStyle w:val="Tabel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2"/>
        <w:gridCol w:w="4936"/>
        <w:gridCol w:w="1414"/>
        <w:gridCol w:w="982"/>
      </w:tblGrid>
      <w:tr w:rsidR="00AB19FB" w14:paraId="528E1C63" w14:textId="77777777" w:rsidTr="00393048">
        <w:tc>
          <w:tcPr>
            <w:tcW w:w="169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51BCEECE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lastRenderedPageBreak/>
              <w:t>Userstory</w:t>
            </w:r>
          </w:p>
        </w:tc>
        <w:tc>
          <w:tcPr>
            <w:tcW w:w="493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22345E" w14:textId="085390AB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US3</w:t>
            </w:r>
            <w:r>
              <w:rPr>
                <w:rFonts w:ascii="Segoe UI" w:hAnsi="Segoe UI" w:cs="Segoe UI"/>
              </w:rPr>
              <w:t>2</w:t>
            </w:r>
            <w:r>
              <w:rPr>
                <w:rFonts w:ascii="Segoe UI" w:hAnsi="Segoe UI" w:cs="Segoe UI"/>
              </w:rPr>
              <w:t xml:space="preserve"> Beheerder account </w:t>
            </w:r>
            <w:r>
              <w:rPr>
                <w:rFonts w:ascii="Segoe UI" w:hAnsi="Segoe UI" w:cs="Segoe UI"/>
              </w:rPr>
              <w:t>updaten</w:t>
            </w:r>
          </w:p>
        </w:tc>
        <w:tc>
          <w:tcPr>
            <w:tcW w:w="141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333FEAB1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Story points</w:t>
            </w:r>
          </w:p>
        </w:tc>
        <w:tc>
          <w:tcPr>
            <w:tcW w:w="98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361B5B66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</w:tr>
      <w:tr w:rsidR="00AB19FB" w14:paraId="754CBAC0" w14:textId="77777777" w:rsidTr="00393048">
        <w:tc>
          <w:tcPr>
            <w:tcW w:w="663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30E3F4FB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Omschrijving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description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343A140E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Priority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332032E1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</w:tr>
      <w:tr w:rsidR="00AB19FB" w14:paraId="2FF58B5B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1BA54FDD" w14:textId="45A94A12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 beheerder kan accounts </w:t>
            </w:r>
            <w:r>
              <w:rPr>
                <w:rFonts w:ascii="Segoe UI" w:hAnsi="Segoe UI" w:cs="Segoe UI"/>
              </w:rPr>
              <w:t>updaten</w:t>
            </w:r>
            <w:r>
              <w:rPr>
                <w:rFonts w:ascii="Segoe UI" w:hAnsi="Segoe UI" w:cs="Segoe UI"/>
              </w:rPr>
              <w:t xml:space="preserve"> via de site en de database zodat alle</w:t>
            </w:r>
            <w:r>
              <w:rPr>
                <w:rFonts w:ascii="Segoe UI" w:hAnsi="Segoe UI" w:cs="Segoe UI"/>
              </w:rPr>
              <w:t xml:space="preserve"> nieuwe</w:t>
            </w:r>
            <w:r>
              <w:rPr>
                <w:rFonts w:ascii="Segoe UI" w:hAnsi="Segoe UI" w:cs="Segoe UI"/>
              </w:rPr>
              <w:t xml:space="preserve"> informatie van de gebruiker kan gezien worden.</w:t>
            </w:r>
          </w:p>
        </w:tc>
      </w:tr>
      <w:tr w:rsidR="00AB19FB" w14:paraId="054F275D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hideMark/>
          </w:tcPr>
          <w:p w14:paraId="79EFF321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Acceptatie criteria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Acceptance</w:t>
            </w:r>
            <w:r>
              <w:rPr>
                <w:rFonts w:ascii="Segoe UI" w:hAnsi="Segoe UI" w:cs="Segoe UI"/>
                <w:b/>
                <w:bCs/>
              </w:rPr>
              <w:t xml:space="preserve"> 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criteria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</w:tr>
      <w:tr w:rsidR="00AB19FB" w14:paraId="6017F9E1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48A5BD54" w14:textId="4DF86B5D" w:rsidR="00AB19FB" w:rsidRDefault="00AB19FB" w:rsidP="00393048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 volgende dingen moeten worden kunnen </w:t>
            </w:r>
            <w:proofErr w:type="spellStart"/>
            <w:r>
              <w:rPr>
                <w:rFonts w:ascii="Segoe UI" w:hAnsi="Segoe UI" w:cs="Segoe UI"/>
              </w:rPr>
              <w:t>geüpdate</w:t>
            </w:r>
            <w:proofErr w:type="spellEnd"/>
            <w:r>
              <w:rPr>
                <w:rFonts w:ascii="Segoe UI" w:hAnsi="Segoe UI" w:cs="Segoe UI"/>
              </w:rPr>
              <w:t xml:space="preserve"> worden</w:t>
            </w:r>
            <w:r>
              <w:rPr>
                <w:rFonts w:ascii="Segoe UI" w:hAnsi="Segoe UI" w:cs="Segoe UI"/>
              </w:rPr>
              <w:t xml:space="preserve"> van een account: </w:t>
            </w:r>
          </w:p>
          <w:p w14:paraId="2C980C2E" w14:textId="69D76672" w:rsidR="00AB19FB" w:rsidRPr="00AB19FB" w:rsidRDefault="00AB19FB" w:rsidP="00AB19FB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Niveau</w:t>
            </w:r>
          </w:p>
        </w:tc>
      </w:tr>
    </w:tbl>
    <w:p w14:paraId="7DAF8637" w14:textId="77777777" w:rsidR="00AB19FB" w:rsidRDefault="00AB19FB" w:rsidP="006A5026"/>
    <w:tbl>
      <w:tblPr>
        <w:tblStyle w:val="Tabel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2"/>
        <w:gridCol w:w="4936"/>
        <w:gridCol w:w="1414"/>
        <w:gridCol w:w="982"/>
      </w:tblGrid>
      <w:tr w:rsidR="00AB19FB" w14:paraId="620B0397" w14:textId="77777777" w:rsidTr="00393048">
        <w:tc>
          <w:tcPr>
            <w:tcW w:w="169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283B356A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Userstory</w:t>
            </w:r>
          </w:p>
        </w:tc>
        <w:tc>
          <w:tcPr>
            <w:tcW w:w="493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7CF3D6" w14:textId="102B9842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US3</w:t>
            </w:r>
            <w:r>
              <w:rPr>
                <w:rFonts w:ascii="Segoe UI" w:hAnsi="Segoe UI" w:cs="Segoe UI"/>
              </w:rPr>
              <w:t>3</w:t>
            </w:r>
            <w:r>
              <w:rPr>
                <w:rFonts w:ascii="Segoe UI" w:hAnsi="Segoe UI" w:cs="Segoe UI"/>
              </w:rPr>
              <w:t xml:space="preserve"> Beheerder account </w:t>
            </w:r>
            <w:r>
              <w:rPr>
                <w:rFonts w:ascii="Segoe UI" w:hAnsi="Segoe UI" w:cs="Segoe UI"/>
              </w:rPr>
              <w:t>deleten</w:t>
            </w:r>
          </w:p>
        </w:tc>
        <w:tc>
          <w:tcPr>
            <w:tcW w:w="141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0EA3016E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Story points</w:t>
            </w:r>
          </w:p>
        </w:tc>
        <w:tc>
          <w:tcPr>
            <w:tcW w:w="98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1E7AA4A5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</w:tr>
      <w:tr w:rsidR="00AB19FB" w14:paraId="43FAE9C1" w14:textId="77777777" w:rsidTr="00393048">
        <w:tc>
          <w:tcPr>
            <w:tcW w:w="663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5B9593CB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Omschrijving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description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1453A7B8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Priority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6855F091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</w:tr>
      <w:tr w:rsidR="00AB19FB" w14:paraId="21FDE02D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0BE66D5A" w14:textId="69A09B58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 beheerder kan accounts </w:t>
            </w:r>
            <w:r>
              <w:rPr>
                <w:rFonts w:ascii="Segoe UI" w:hAnsi="Segoe UI" w:cs="Segoe UI"/>
              </w:rPr>
              <w:t>deleten</w:t>
            </w:r>
            <w:r>
              <w:rPr>
                <w:rFonts w:ascii="Segoe UI" w:hAnsi="Segoe UI" w:cs="Segoe UI"/>
              </w:rPr>
              <w:t xml:space="preserve"> via de site en de database zodat </w:t>
            </w:r>
            <w:r>
              <w:rPr>
                <w:rFonts w:ascii="Segoe UI" w:hAnsi="Segoe UI" w:cs="Segoe UI"/>
              </w:rPr>
              <w:t>het account van de gebruiker verwijderd kan worden</w:t>
            </w:r>
          </w:p>
        </w:tc>
      </w:tr>
      <w:tr w:rsidR="00AB19FB" w14:paraId="15E1F8DB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hideMark/>
          </w:tcPr>
          <w:p w14:paraId="238DE6F5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Acceptatie criteria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Acceptance</w:t>
            </w:r>
            <w:r>
              <w:rPr>
                <w:rFonts w:ascii="Segoe UI" w:hAnsi="Segoe UI" w:cs="Segoe UI"/>
                <w:b/>
                <w:bCs/>
              </w:rPr>
              <w:t xml:space="preserve"> 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criteria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</w:tr>
      <w:tr w:rsidR="00AB19FB" w14:paraId="6F95BF04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1914B7B6" w14:textId="2840518E" w:rsidR="00AB19FB" w:rsidRDefault="00AB19FB" w:rsidP="00393048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 volgende dingen moeten worden </w:t>
            </w:r>
            <w:r>
              <w:rPr>
                <w:rFonts w:ascii="Segoe UI" w:hAnsi="Segoe UI" w:cs="Segoe UI"/>
              </w:rPr>
              <w:t>verwijderd</w:t>
            </w:r>
            <w:r>
              <w:rPr>
                <w:rFonts w:ascii="Segoe UI" w:hAnsi="Segoe UI" w:cs="Segoe UI"/>
              </w:rPr>
              <w:t xml:space="preserve"> van een account: </w:t>
            </w:r>
          </w:p>
          <w:p w14:paraId="3BFF24E1" w14:textId="77777777" w:rsidR="00AB19FB" w:rsidRDefault="00AB19FB" w:rsidP="00AB19FB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Voor en achternaam</w:t>
            </w:r>
          </w:p>
          <w:p w14:paraId="4636A2F4" w14:textId="77777777" w:rsidR="00AB19FB" w:rsidRDefault="00AB19FB" w:rsidP="00AB19FB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Wachtwoord</w:t>
            </w:r>
          </w:p>
          <w:p w14:paraId="391654F7" w14:textId="77777777" w:rsidR="00AB19FB" w:rsidRDefault="00AB19FB" w:rsidP="00AB19FB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Email</w:t>
            </w:r>
          </w:p>
          <w:p w14:paraId="28C657E8" w14:textId="77777777" w:rsidR="00AB19FB" w:rsidRDefault="00AB19FB" w:rsidP="00AB19FB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Telefoonnummer</w:t>
            </w:r>
          </w:p>
          <w:p w14:paraId="5C272064" w14:textId="77777777" w:rsidR="00AB19FB" w:rsidRDefault="00AB19FB" w:rsidP="00AB19FB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Niveau</w:t>
            </w:r>
          </w:p>
          <w:p w14:paraId="4AD885E7" w14:textId="6412969C" w:rsidR="00AB19FB" w:rsidRPr="00AB19FB" w:rsidRDefault="00AB19FB" w:rsidP="00AB19FB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Adres</w:t>
            </w:r>
          </w:p>
        </w:tc>
      </w:tr>
    </w:tbl>
    <w:p w14:paraId="4EAB99E1" w14:textId="77777777" w:rsidR="00AB19FB" w:rsidRDefault="00AB19FB" w:rsidP="006A5026"/>
    <w:tbl>
      <w:tblPr>
        <w:tblStyle w:val="Tabel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2"/>
        <w:gridCol w:w="4936"/>
        <w:gridCol w:w="1414"/>
        <w:gridCol w:w="982"/>
      </w:tblGrid>
      <w:tr w:rsidR="00AB19FB" w14:paraId="4F643A91" w14:textId="77777777" w:rsidTr="00393048">
        <w:tc>
          <w:tcPr>
            <w:tcW w:w="169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5A08B972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Userstory</w:t>
            </w:r>
          </w:p>
        </w:tc>
        <w:tc>
          <w:tcPr>
            <w:tcW w:w="493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BF3C88" w14:textId="5CD7592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</w:t>
            </w:r>
            <w:r>
              <w:rPr>
                <w:rFonts w:ascii="Segoe UI" w:hAnsi="Segoe UI" w:cs="Segoe UI"/>
              </w:rPr>
              <w:t>40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 xml:space="preserve">Cursist </w:t>
            </w:r>
            <w:r>
              <w:rPr>
                <w:rFonts w:ascii="Segoe UI" w:hAnsi="Segoe UI" w:cs="Segoe UI"/>
              </w:rPr>
              <w:t>account aanmaken</w:t>
            </w:r>
          </w:p>
        </w:tc>
        <w:tc>
          <w:tcPr>
            <w:tcW w:w="141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1281F963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Story points</w:t>
            </w:r>
          </w:p>
        </w:tc>
        <w:tc>
          <w:tcPr>
            <w:tcW w:w="98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1F49057C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</w:tr>
      <w:tr w:rsidR="00AB19FB" w14:paraId="262510D3" w14:textId="77777777" w:rsidTr="00393048">
        <w:tc>
          <w:tcPr>
            <w:tcW w:w="663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5327A251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Omschrijving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description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328AEEDE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Priority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16FA94A4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</w:tr>
      <w:tr w:rsidR="00AB19FB" w14:paraId="52B36A72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77033FCC" w14:textId="30567C1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Cursist kan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accounts aanmaken via de site zodat alle informatie word opgeslagen in de database.</w:t>
            </w:r>
          </w:p>
        </w:tc>
      </w:tr>
      <w:tr w:rsidR="00AB19FB" w14:paraId="632B7E48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hideMark/>
          </w:tcPr>
          <w:p w14:paraId="480782A3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Acceptatie criteria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Acceptance</w:t>
            </w:r>
            <w:r>
              <w:rPr>
                <w:rFonts w:ascii="Segoe UI" w:hAnsi="Segoe UI" w:cs="Segoe UI"/>
                <w:b/>
                <w:bCs/>
              </w:rPr>
              <w:t xml:space="preserve"> 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criteria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</w:tr>
      <w:tr w:rsidR="00AB19FB" w14:paraId="125F3EF4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16986C8C" w14:textId="77777777" w:rsidR="00AB19FB" w:rsidRDefault="00AB19FB" w:rsidP="00393048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 volgende dingen moeten worden ingevuld op een account te kunnen maken: </w:t>
            </w:r>
          </w:p>
          <w:p w14:paraId="7088E8E9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Voor en achternaam</w:t>
            </w:r>
          </w:p>
          <w:p w14:paraId="4F5C195F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Wachtwoord</w:t>
            </w:r>
          </w:p>
          <w:p w14:paraId="1B462C8D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Email</w:t>
            </w:r>
          </w:p>
          <w:p w14:paraId="6E27EB4C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Telefoonnummer</w:t>
            </w:r>
          </w:p>
          <w:p w14:paraId="0C7AA6CB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Niveau</w:t>
            </w:r>
          </w:p>
          <w:p w14:paraId="585D67AD" w14:textId="77777777" w:rsidR="00AB19FB" w:rsidRP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Adres</w:t>
            </w:r>
          </w:p>
        </w:tc>
      </w:tr>
    </w:tbl>
    <w:p w14:paraId="6AFEC7B7" w14:textId="77777777" w:rsidR="00AB19FB" w:rsidRDefault="00AB19FB" w:rsidP="00AB19FB"/>
    <w:p w14:paraId="3C94A21C" w14:textId="77777777" w:rsidR="00AB19FB" w:rsidRDefault="00AB19FB" w:rsidP="00AB19FB"/>
    <w:p w14:paraId="22BB4E1C" w14:textId="77777777" w:rsidR="00AB19FB" w:rsidRDefault="00AB19FB" w:rsidP="00AB19FB"/>
    <w:p w14:paraId="329F58F6" w14:textId="77777777" w:rsidR="00AB19FB" w:rsidRDefault="00AB19FB" w:rsidP="00AB19FB"/>
    <w:p w14:paraId="64858269" w14:textId="77777777" w:rsidR="00AB19FB" w:rsidRDefault="00AB19FB" w:rsidP="00AB19FB"/>
    <w:p w14:paraId="33E949E2" w14:textId="77777777" w:rsidR="00AB19FB" w:rsidRDefault="00AB19FB" w:rsidP="00AB19FB"/>
    <w:p w14:paraId="5F992D41" w14:textId="77777777" w:rsidR="00AB19FB" w:rsidRDefault="00AB19FB" w:rsidP="00AB19FB"/>
    <w:p w14:paraId="07738A36" w14:textId="77777777" w:rsidR="00AB19FB" w:rsidRDefault="00AB19FB" w:rsidP="00AB19FB"/>
    <w:tbl>
      <w:tblPr>
        <w:tblStyle w:val="Tabel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2"/>
        <w:gridCol w:w="4936"/>
        <w:gridCol w:w="1414"/>
        <w:gridCol w:w="982"/>
      </w:tblGrid>
      <w:tr w:rsidR="00AB19FB" w14:paraId="7FDF5E2D" w14:textId="77777777" w:rsidTr="00393048">
        <w:tc>
          <w:tcPr>
            <w:tcW w:w="169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4B40B6B5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lastRenderedPageBreak/>
              <w:t>Userstory</w:t>
            </w:r>
          </w:p>
        </w:tc>
        <w:tc>
          <w:tcPr>
            <w:tcW w:w="493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AE2815" w14:textId="366E172B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</w:t>
            </w:r>
            <w:r>
              <w:rPr>
                <w:rFonts w:ascii="Segoe UI" w:hAnsi="Segoe UI" w:cs="Segoe UI"/>
              </w:rPr>
              <w:t>4</w:t>
            </w:r>
            <w:r>
              <w:rPr>
                <w:rFonts w:ascii="Segoe UI" w:hAnsi="Segoe UI" w:cs="Segoe UI"/>
              </w:rPr>
              <w:t>1 Cursist account inlezen</w:t>
            </w:r>
          </w:p>
        </w:tc>
        <w:tc>
          <w:tcPr>
            <w:tcW w:w="141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10445771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Story points</w:t>
            </w:r>
          </w:p>
        </w:tc>
        <w:tc>
          <w:tcPr>
            <w:tcW w:w="98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28DB4B2A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</w:tr>
      <w:tr w:rsidR="00AB19FB" w14:paraId="313F09D9" w14:textId="77777777" w:rsidTr="00393048">
        <w:tc>
          <w:tcPr>
            <w:tcW w:w="663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372CCEF9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Omschrijving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description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4D0CEC37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Priority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03CED7F2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</w:tr>
      <w:tr w:rsidR="00AB19FB" w14:paraId="222EA9DB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5A69A6BE" w14:textId="75497171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Cursist kan</w:t>
            </w:r>
            <w:r>
              <w:rPr>
                <w:rFonts w:ascii="Segoe UI" w:hAnsi="Segoe UI" w:cs="Segoe UI"/>
              </w:rPr>
              <w:t xml:space="preserve"> zijn</w:t>
            </w:r>
            <w:r>
              <w:rPr>
                <w:rFonts w:ascii="Segoe UI" w:hAnsi="Segoe UI" w:cs="Segoe UI"/>
              </w:rPr>
              <w:t xml:space="preserve"> account inlezen via de site zodat alle informatie van de gebruiker kan gezien worden.</w:t>
            </w:r>
          </w:p>
        </w:tc>
      </w:tr>
      <w:tr w:rsidR="00AB19FB" w14:paraId="2018A646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hideMark/>
          </w:tcPr>
          <w:p w14:paraId="7337006F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Acceptatie criteria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Acceptance</w:t>
            </w:r>
            <w:r>
              <w:rPr>
                <w:rFonts w:ascii="Segoe UI" w:hAnsi="Segoe UI" w:cs="Segoe UI"/>
                <w:b/>
                <w:bCs/>
              </w:rPr>
              <w:t xml:space="preserve"> 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criteria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</w:tr>
      <w:tr w:rsidR="00AB19FB" w14:paraId="1CC1B1CB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6CAFA052" w14:textId="77777777" w:rsidR="00AB19FB" w:rsidRDefault="00AB19FB" w:rsidP="00393048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 volgende dingen moeten worden kunnen ingelezen van een account: </w:t>
            </w:r>
          </w:p>
          <w:p w14:paraId="28A66247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Voor en achternaam</w:t>
            </w:r>
          </w:p>
          <w:p w14:paraId="22BB9604" w14:textId="3DDE4BD5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Wachtwoord</w:t>
            </w:r>
          </w:p>
          <w:p w14:paraId="1214F445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Email</w:t>
            </w:r>
          </w:p>
          <w:p w14:paraId="48EBB091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Telefoonnummer</w:t>
            </w:r>
          </w:p>
          <w:p w14:paraId="14E178AE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Niveau</w:t>
            </w:r>
          </w:p>
          <w:p w14:paraId="28DF620F" w14:textId="77777777" w:rsidR="00AB19FB" w:rsidRP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Adres</w:t>
            </w:r>
          </w:p>
        </w:tc>
      </w:tr>
    </w:tbl>
    <w:p w14:paraId="360F47FE" w14:textId="77777777" w:rsidR="00AB19FB" w:rsidRDefault="00AB19FB" w:rsidP="00AB19FB"/>
    <w:tbl>
      <w:tblPr>
        <w:tblStyle w:val="Tabel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2"/>
        <w:gridCol w:w="4936"/>
        <w:gridCol w:w="1414"/>
        <w:gridCol w:w="982"/>
      </w:tblGrid>
      <w:tr w:rsidR="00AB19FB" w14:paraId="5A0D7A4D" w14:textId="77777777" w:rsidTr="00393048">
        <w:tc>
          <w:tcPr>
            <w:tcW w:w="169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0349A0BC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Userstory</w:t>
            </w:r>
          </w:p>
        </w:tc>
        <w:tc>
          <w:tcPr>
            <w:tcW w:w="493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A80E62" w14:textId="2DB135F8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</w:t>
            </w:r>
            <w:r>
              <w:rPr>
                <w:rFonts w:ascii="Segoe UI" w:hAnsi="Segoe UI" w:cs="Segoe UI"/>
              </w:rPr>
              <w:t>4</w:t>
            </w:r>
            <w:r>
              <w:rPr>
                <w:rFonts w:ascii="Segoe UI" w:hAnsi="Segoe UI" w:cs="Segoe UI"/>
              </w:rPr>
              <w:t>2 Cursist account updaten</w:t>
            </w:r>
          </w:p>
        </w:tc>
        <w:tc>
          <w:tcPr>
            <w:tcW w:w="141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5C3CA762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Story points</w:t>
            </w:r>
          </w:p>
        </w:tc>
        <w:tc>
          <w:tcPr>
            <w:tcW w:w="98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1DEE4D05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</w:tr>
      <w:tr w:rsidR="00AB19FB" w14:paraId="1A3936EF" w14:textId="77777777" w:rsidTr="00393048">
        <w:tc>
          <w:tcPr>
            <w:tcW w:w="663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5219D2BC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Omschrijving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description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43B64C51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Priority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439A86FB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</w:tr>
      <w:tr w:rsidR="00AB19FB" w14:paraId="4E3EE874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1FFD29F2" w14:textId="72AAEFF1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Cursist kan</w:t>
            </w:r>
            <w:r>
              <w:rPr>
                <w:rFonts w:ascii="Segoe UI" w:hAnsi="Segoe UI" w:cs="Segoe UI"/>
              </w:rPr>
              <w:t xml:space="preserve"> zijn</w:t>
            </w:r>
            <w:r>
              <w:rPr>
                <w:rFonts w:ascii="Segoe UI" w:hAnsi="Segoe UI" w:cs="Segoe UI"/>
              </w:rPr>
              <w:t xml:space="preserve"> account updaten via de site zodat alle nieuwe informatie van de gebruiker kan gezien worden.</w:t>
            </w:r>
          </w:p>
        </w:tc>
      </w:tr>
      <w:tr w:rsidR="00AB19FB" w14:paraId="6ACA03C9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hideMark/>
          </w:tcPr>
          <w:p w14:paraId="5E68852D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Acceptatie criteria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Acceptance</w:t>
            </w:r>
            <w:r>
              <w:rPr>
                <w:rFonts w:ascii="Segoe UI" w:hAnsi="Segoe UI" w:cs="Segoe UI"/>
                <w:b/>
                <w:bCs/>
              </w:rPr>
              <w:t xml:space="preserve"> 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criteria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</w:tr>
      <w:tr w:rsidR="00AB19FB" w14:paraId="2FB26164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63001A32" w14:textId="77777777" w:rsidR="00AB19FB" w:rsidRDefault="00AB19FB" w:rsidP="00393048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 volgende dingen moeten worden kunnen </w:t>
            </w:r>
            <w:proofErr w:type="spellStart"/>
            <w:r>
              <w:rPr>
                <w:rFonts w:ascii="Segoe UI" w:hAnsi="Segoe UI" w:cs="Segoe UI"/>
              </w:rPr>
              <w:t>geüpdate</w:t>
            </w:r>
            <w:proofErr w:type="spellEnd"/>
            <w:r>
              <w:rPr>
                <w:rFonts w:ascii="Segoe UI" w:hAnsi="Segoe UI" w:cs="Segoe UI"/>
              </w:rPr>
              <w:t xml:space="preserve"> worden van een account: </w:t>
            </w:r>
          </w:p>
          <w:p w14:paraId="4F13BB49" w14:textId="77777777" w:rsidR="00AB19FB" w:rsidRDefault="00AB19FB" w:rsidP="00AB19FB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Voor en achternaam</w:t>
            </w:r>
          </w:p>
          <w:p w14:paraId="4304B384" w14:textId="77777777" w:rsidR="00AB19FB" w:rsidRDefault="00AB19FB" w:rsidP="00AB19FB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Wachtwoord</w:t>
            </w:r>
          </w:p>
          <w:p w14:paraId="26679A2F" w14:textId="77777777" w:rsidR="00AB19FB" w:rsidRDefault="00AB19FB" w:rsidP="00AB19FB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Email</w:t>
            </w:r>
          </w:p>
          <w:p w14:paraId="6F92BEA2" w14:textId="77777777" w:rsidR="00AB19FB" w:rsidRDefault="00AB19FB" w:rsidP="00AB19FB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Telefoonnummer</w:t>
            </w:r>
          </w:p>
          <w:p w14:paraId="6BA84A94" w14:textId="77777777" w:rsidR="00AB19FB" w:rsidRDefault="00AB19FB" w:rsidP="00AB19FB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Niveau</w:t>
            </w:r>
          </w:p>
          <w:p w14:paraId="15F9EAD3" w14:textId="3242082D" w:rsidR="00AB19FB" w:rsidRPr="00AB19FB" w:rsidRDefault="00AB19FB" w:rsidP="00AB19FB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Adres</w:t>
            </w:r>
          </w:p>
        </w:tc>
      </w:tr>
    </w:tbl>
    <w:p w14:paraId="694F10C4" w14:textId="77777777" w:rsidR="00AB19FB" w:rsidRDefault="00AB19FB" w:rsidP="00AB19FB"/>
    <w:tbl>
      <w:tblPr>
        <w:tblStyle w:val="Tabel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2"/>
        <w:gridCol w:w="4936"/>
        <w:gridCol w:w="1414"/>
        <w:gridCol w:w="982"/>
      </w:tblGrid>
      <w:tr w:rsidR="00AB19FB" w14:paraId="5315EACE" w14:textId="77777777" w:rsidTr="00393048">
        <w:tc>
          <w:tcPr>
            <w:tcW w:w="169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19432E6F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Userstory</w:t>
            </w:r>
          </w:p>
        </w:tc>
        <w:tc>
          <w:tcPr>
            <w:tcW w:w="493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591C22" w14:textId="252052B0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</w:t>
            </w:r>
            <w:r>
              <w:rPr>
                <w:rFonts w:ascii="Segoe UI" w:hAnsi="Segoe UI" w:cs="Segoe UI"/>
              </w:rPr>
              <w:t>4</w:t>
            </w:r>
            <w:r>
              <w:rPr>
                <w:rFonts w:ascii="Segoe UI" w:hAnsi="Segoe UI" w:cs="Segoe UI"/>
              </w:rPr>
              <w:t>3 Cursist account deleten</w:t>
            </w:r>
          </w:p>
        </w:tc>
        <w:tc>
          <w:tcPr>
            <w:tcW w:w="141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12992CF4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Story points</w:t>
            </w:r>
          </w:p>
        </w:tc>
        <w:tc>
          <w:tcPr>
            <w:tcW w:w="98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195E5600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</w:tr>
      <w:tr w:rsidR="00AB19FB" w14:paraId="57BBA988" w14:textId="77777777" w:rsidTr="00393048">
        <w:tc>
          <w:tcPr>
            <w:tcW w:w="663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0ADDD281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Omschrijving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description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7AE16764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Priority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344860F0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</w:tr>
      <w:tr w:rsidR="00AB19FB" w14:paraId="6D9C594D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5563B825" w14:textId="34919E1C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Cursist kan</w:t>
            </w:r>
            <w:r>
              <w:rPr>
                <w:rFonts w:ascii="Segoe UI" w:hAnsi="Segoe UI" w:cs="Segoe UI"/>
              </w:rPr>
              <w:t xml:space="preserve"> zijn</w:t>
            </w:r>
            <w:r>
              <w:rPr>
                <w:rFonts w:ascii="Segoe UI" w:hAnsi="Segoe UI" w:cs="Segoe UI"/>
              </w:rPr>
              <w:t xml:space="preserve"> account deleten via de site zodat het account van de gebruiker verwijderd kan worden</w:t>
            </w:r>
          </w:p>
        </w:tc>
      </w:tr>
      <w:tr w:rsidR="00AB19FB" w14:paraId="7A558583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hideMark/>
          </w:tcPr>
          <w:p w14:paraId="221AD476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Acceptatie criteria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Acceptance</w:t>
            </w:r>
            <w:r>
              <w:rPr>
                <w:rFonts w:ascii="Segoe UI" w:hAnsi="Segoe UI" w:cs="Segoe UI"/>
                <w:b/>
                <w:bCs/>
              </w:rPr>
              <w:t xml:space="preserve"> 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criteria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</w:tr>
      <w:tr w:rsidR="00AB19FB" w14:paraId="35D14DFA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3DEFD9D7" w14:textId="77777777" w:rsidR="00AB19FB" w:rsidRDefault="00AB19FB" w:rsidP="00393048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 volgende dingen moeten worden verwijderd van een account: </w:t>
            </w:r>
          </w:p>
          <w:p w14:paraId="3584F2A2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Voor en achternaam</w:t>
            </w:r>
          </w:p>
          <w:p w14:paraId="485D0F69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Wachtwoord</w:t>
            </w:r>
          </w:p>
          <w:p w14:paraId="352511D3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Email</w:t>
            </w:r>
          </w:p>
          <w:p w14:paraId="6A29ADF5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Telefoonnummer</w:t>
            </w:r>
          </w:p>
          <w:p w14:paraId="5C0375D4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Niveau</w:t>
            </w:r>
          </w:p>
          <w:p w14:paraId="0BCC4074" w14:textId="77777777" w:rsidR="00AB19FB" w:rsidRP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Adres</w:t>
            </w:r>
          </w:p>
        </w:tc>
      </w:tr>
    </w:tbl>
    <w:p w14:paraId="39A92D43" w14:textId="77777777" w:rsidR="00AB19FB" w:rsidRDefault="00AB19FB" w:rsidP="00AB19FB"/>
    <w:p w14:paraId="7941528C" w14:textId="77777777" w:rsidR="00AB19FB" w:rsidRDefault="00AB19FB" w:rsidP="006A5026"/>
    <w:p w14:paraId="6D144F7E" w14:textId="77777777" w:rsidR="00AB19FB" w:rsidRDefault="00AB19FB" w:rsidP="006A5026"/>
    <w:p w14:paraId="432D66B1" w14:textId="77777777" w:rsidR="00AB19FB" w:rsidRDefault="00AB19FB" w:rsidP="006A5026"/>
    <w:tbl>
      <w:tblPr>
        <w:tblStyle w:val="Tabel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2"/>
        <w:gridCol w:w="4936"/>
        <w:gridCol w:w="1414"/>
        <w:gridCol w:w="982"/>
      </w:tblGrid>
      <w:tr w:rsidR="00AB19FB" w14:paraId="4241BF6A" w14:textId="77777777" w:rsidTr="00393048">
        <w:tc>
          <w:tcPr>
            <w:tcW w:w="169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25BAE478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lastRenderedPageBreak/>
              <w:t>Userstory</w:t>
            </w:r>
          </w:p>
        </w:tc>
        <w:tc>
          <w:tcPr>
            <w:tcW w:w="493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DB84B9" w14:textId="5D880F68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</w:t>
            </w:r>
            <w:r>
              <w:rPr>
                <w:rFonts w:ascii="Segoe UI" w:hAnsi="Segoe UI" w:cs="Segoe UI"/>
              </w:rPr>
              <w:t>50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Instructeur</w:t>
            </w:r>
            <w:r>
              <w:rPr>
                <w:rFonts w:ascii="Segoe UI" w:hAnsi="Segoe UI" w:cs="Segoe UI"/>
              </w:rPr>
              <w:t xml:space="preserve"> account inlezen</w:t>
            </w:r>
          </w:p>
        </w:tc>
        <w:tc>
          <w:tcPr>
            <w:tcW w:w="141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397F585E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Story points</w:t>
            </w:r>
          </w:p>
        </w:tc>
        <w:tc>
          <w:tcPr>
            <w:tcW w:w="98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656DD999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</w:tr>
      <w:tr w:rsidR="00AB19FB" w14:paraId="18BD5832" w14:textId="77777777" w:rsidTr="00393048">
        <w:tc>
          <w:tcPr>
            <w:tcW w:w="663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6F591082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Omschrijving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description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46DB449C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Priority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64E3F866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</w:tr>
      <w:tr w:rsidR="00AB19FB" w14:paraId="4E4996EC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32ED224C" w14:textId="32067175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Instructeur kan account</w:t>
            </w:r>
            <w:r>
              <w:rPr>
                <w:rFonts w:ascii="Segoe UI" w:hAnsi="Segoe UI" w:cs="Segoe UI"/>
              </w:rPr>
              <w:t>s</w:t>
            </w:r>
            <w:r>
              <w:rPr>
                <w:rFonts w:ascii="Segoe UI" w:hAnsi="Segoe UI" w:cs="Segoe UI"/>
              </w:rPr>
              <w:t xml:space="preserve"> inlezen via de site zodat alle informatie van de gebruiker kan gezien worden.</w:t>
            </w:r>
          </w:p>
        </w:tc>
      </w:tr>
      <w:tr w:rsidR="00AB19FB" w14:paraId="5C4C77EE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hideMark/>
          </w:tcPr>
          <w:p w14:paraId="782FC95A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Acceptatie criteria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Acceptance</w:t>
            </w:r>
            <w:r>
              <w:rPr>
                <w:rFonts w:ascii="Segoe UI" w:hAnsi="Segoe UI" w:cs="Segoe UI"/>
                <w:b/>
                <w:bCs/>
              </w:rPr>
              <w:t xml:space="preserve"> 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criteria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</w:tr>
      <w:tr w:rsidR="00AB19FB" w14:paraId="096102A0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7CA1D793" w14:textId="77777777" w:rsidR="00AB19FB" w:rsidRDefault="00AB19FB" w:rsidP="00393048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 volgende dingen moeten worden kunnen ingelezen van een account: </w:t>
            </w:r>
          </w:p>
          <w:p w14:paraId="67D814BE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Voor en achternaam</w:t>
            </w:r>
          </w:p>
          <w:p w14:paraId="17DC618B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Email</w:t>
            </w:r>
          </w:p>
          <w:p w14:paraId="7C96DEE5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Telefoonnummer</w:t>
            </w:r>
          </w:p>
          <w:p w14:paraId="5593278C" w14:textId="61BB7C87" w:rsidR="00AB19FB" w:rsidRPr="00AB19FB" w:rsidRDefault="00AB19FB" w:rsidP="00AB19FB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Niveau</w:t>
            </w:r>
          </w:p>
        </w:tc>
      </w:tr>
    </w:tbl>
    <w:p w14:paraId="2CD2956B" w14:textId="77777777" w:rsidR="00AB19FB" w:rsidRDefault="00AB19FB" w:rsidP="006A5026"/>
    <w:sectPr w:rsidR="00AB19FB" w:rsidSect="005C0D65">
      <w:headerReference w:type="even" r:id="rId21"/>
      <w:headerReference w:type="default" r:id="rId22"/>
      <w:footerReference w:type="even" r:id="rId23"/>
      <w:footerReference w:type="default" r:id="rId24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F23ACF" w14:textId="77777777" w:rsidR="00EC6AE0" w:rsidRDefault="00EC6AE0" w:rsidP="000A1A94">
      <w:pPr>
        <w:spacing w:line="240" w:lineRule="auto"/>
      </w:pPr>
      <w:r>
        <w:separator/>
      </w:r>
    </w:p>
  </w:endnote>
  <w:endnote w:type="continuationSeparator" w:id="0">
    <w:p w14:paraId="065C525B" w14:textId="77777777" w:rsidR="00EC6AE0" w:rsidRDefault="00EC6AE0" w:rsidP="000A1A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62504" w14:textId="77777777" w:rsidR="00C34DF9" w:rsidRDefault="00C34DF9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F339E" w14:textId="77777777" w:rsidR="004378DB" w:rsidRPr="00673034" w:rsidRDefault="00673034" w:rsidP="00673034">
    <w:pPr>
      <w:pStyle w:val="Voettekst"/>
    </w:pPr>
    <w:r>
      <w:t>Projectplan</w:t>
    </w:r>
    <w:r>
      <w:tab/>
    </w:r>
    <w:r>
      <w:tab/>
      <w:t xml:space="preserve">Pagina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1B4CD2" w14:textId="77777777" w:rsidR="00C34DF9" w:rsidRDefault="00C34DF9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892AEA" w14:textId="77777777" w:rsidR="00673034" w:rsidRPr="00673034" w:rsidRDefault="00F71C0B" w:rsidP="00673034">
    <w:pPr>
      <w:pStyle w:val="Voettekst"/>
    </w:pPr>
    <w:r>
      <w:t xml:space="preserve">Product </w:t>
    </w:r>
    <w:proofErr w:type="spellStart"/>
    <w:r>
      <w:t>Backlog</w:t>
    </w:r>
    <w:proofErr w:type="spellEnd"/>
    <w:r w:rsidR="00673034">
      <w:tab/>
    </w:r>
    <w:r w:rsidR="00673034">
      <w:tab/>
      <w:t xml:space="preserve">Pagina </w:t>
    </w:r>
    <w:r w:rsidR="00673034">
      <w:rPr>
        <w:b/>
        <w:bCs/>
      </w:rPr>
      <w:fldChar w:fldCharType="begin"/>
    </w:r>
    <w:r w:rsidR="00673034">
      <w:rPr>
        <w:b/>
        <w:bCs/>
      </w:rPr>
      <w:instrText>PAGE  \* Arabic  \* MERGEFORMAT</w:instrText>
    </w:r>
    <w:r w:rsidR="00673034">
      <w:rPr>
        <w:b/>
        <w:bCs/>
      </w:rPr>
      <w:fldChar w:fldCharType="separate"/>
    </w:r>
    <w:r w:rsidR="00673034">
      <w:rPr>
        <w:b/>
        <w:bCs/>
      </w:rPr>
      <w:t>1</w:t>
    </w:r>
    <w:r w:rsidR="00673034">
      <w:rPr>
        <w:b/>
        <w:bCs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21AA5" w14:textId="77777777" w:rsidR="007B4C9E" w:rsidRPr="00673034" w:rsidRDefault="007B4C9E" w:rsidP="007B4C9E">
    <w:pPr>
      <w:pStyle w:val="Voettekst"/>
      <w:tabs>
        <w:tab w:val="clear" w:pos="4536"/>
        <w:tab w:val="clear" w:pos="9072"/>
        <w:tab w:val="center" w:pos="7088"/>
        <w:tab w:val="right" w:pos="14002"/>
      </w:tabs>
    </w:pPr>
    <w:r>
      <w:t xml:space="preserve">Pagina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rPr>
        <w:b/>
        <w:bCs/>
      </w:rPr>
      <w:tab/>
    </w:r>
    <w:r>
      <w:rPr>
        <w:b/>
        <w:bCs/>
      </w:rPr>
      <w:tab/>
    </w:r>
    <w:r w:rsidR="005C0D65">
      <w:t xml:space="preserve">Product </w:t>
    </w:r>
    <w:r w:rsidR="005C0D65" w:rsidRPr="00C34DF9">
      <w:rPr>
        <w:lang w:val="en-GB"/>
      </w:rPr>
      <w:t>Backlog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B40F80" w14:textId="77777777" w:rsidR="007B4C9E" w:rsidRPr="005A3856" w:rsidRDefault="00F71C0B" w:rsidP="007B4C9E">
    <w:pPr>
      <w:pStyle w:val="Koptekst"/>
      <w:tabs>
        <w:tab w:val="clear" w:pos="4536"/>
        <w:tab w:val="clear" w:pos="9072"/>
        <w:tab w:val="center" w:pos="7088"/>
        <w:tab w:val="right" w:pos="14002"/>
      </w:tabs>
    </w:pPr>
    <w:r>
      <w:t xml:space="preserve">Product </w:t>
    </w:r>
    <w:r w:rsidRPr="00C34DF9">
      <w:rPr>
        <w:lang w:val="en-GB"/>
      </w:rPr>
      <w:t>Backlog</w:t>
    </w:r>
    <w:r w:rsidR="007B4C9E" w:rsidRPr="005A3856">
      <w:tab/>
    </w:r>
    <w:r w:rsidR="007B4C9E">
      <w:tab/>
    </w:r>
    <w:r w:rsidR="007B4C9E" w:rsidRPr="005A3856">
      <w:t xml:space="preserve">Pagina </w:t>
    </w:r>
    <w:r w:rsidR="007B4C9E" w:rsidRPr="005A3856">
      <w:fldChar w:fldCharType="begin"/>
    </w:r>
    <w:r w:rsidR="007B4C9E" w:rsidRPr="005A3856">
      <w:instrText>PAGE   \* MERGEFORMAT</w:instrText>
    </w:r>
    <w:r w:rsidR="007B4C9E" w:rsidRPr="005A3856">
      <w:fldChar w:fldCharType="separate"/>
    </w:r>
    <w:r w:rsidR="007B4C9E" w:rsidRPr="005A3856">
      <w:t>1</w:t>
    </w:r>
    <w:r w:rsidR="007B4C9E" w:rsidRPr="005A3856">
      <w:fldChar w:fldCharType="end"/>
    </w:r>
  </w:p>
  <w:p w14:paraId="5CC3ACB7" w14:textId="77777777" w:rsidR="007B4C9E" w:rsidRDefault="007B4C9E" w:rsidP="000A1A94">
    <w:pPr>
      <w:pStyle w:val="Voetteks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284E2E" w14:textId="77777777" w:rsidR="00EC6AE0" w:rsidRDefault="00EC6AE0" w:rsidP="000A1A94">
      <w:pPr>
        <w:spacing w:line="240" w:lineRule="auto"/>
      </w:pPr>
      <w:r>
        <w:separator/>
      </w:r>
    </w:p>
  </w:footnote>
  <w:footnote w:type="continuationSeparator" w:id="0">
    <w:p w14:paraId="42A589F7" w14:textId="77777777" w:rsidR="00EC6AE0" w:rsidRDefault="00EC6AE0" w:rsidP="000A1A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8BE6E" w14:textId="77777777" w:rsidR="00C34DF9" w:rsidRDefault="00C34DF9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2104B" w14:textId="77777777" w:rsidR="00673034" w:rsidRDefault="00673034" w:rsidP="00673034">
    <w:pPr>
      <w:pStyle w:val="Koptekst"/>
    </w:pPr>
    <w:r>
      <w:rPr>
        <w:noProof/>
      </w:rPr>
      <w:drawing>
        <wp:inline distT="0" distB="0" distL="0" distR="0" wp14:anchorId="750EE5B3" wp14:editId="578F0A4C">
          <wp:extent cx="1906905" cy="283845"/>
          <wp:effectExtent l="0" t="0" r="0" b="1905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6905" cy="283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sdt>
      <w:sdtPr>
        <w:alias w:val="Auteur"/>
        <w:tag w:val=""/>
        <w:id w:val="1630968503"/>
        <w:placeholder>
          <w:docPart w:val="9EE1685E3CAF40F9A885B01A9AC9E3B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767CF">
          <w:t>Olaf Ulijn</w:t>
        </w:r>
      </w:sdtContent>
    </w:sdt>
  </w:p>
  <w:p w14:paraId="1237EF68" w14:textId="77777777" w:rsidR="00376571" w:rsidRPr="00673034" w:rsidRDefault="00376571" w:rsidP="00673034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77CA8A" w14:textId="77777777" w:rsidR="00C34DF9" w:rsidRDefault="00C34DF9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E8C8A" w14:textId="77777777" w:rsidR="00673034" w:rsidRDefault="00673034" w:rsidP="00673034">
    <w:pPr>
      <w:pStyle w:val="Koptekst"/>
    </w:pPr>
    <w:r>
      <w:rPr>
        <w:noProof/>
      </w:rPr>
      <w:drawing>
        <wp:inline distT="0" distB="0" distL="0" distR="0" wp14:anchorId="258AF2A2" wp14:editId="5E8AEF57">
          <wp:extent cx="1906905" cy="283845"/>
          <wp:effectExtent l="0" t="0" r="0" b="1905"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6905" cy="283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sdt>
      <w:sdtPr>
        <w:alias w:val="Auteur"/>
        <w:tag w:val=""/>
        <w:id w:val="633613484"/>
        <w:placeholder>
          <w:docPart w:val="9EE1685E3CAF40F9A885B01A9AC9E3B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767CF">
          <w:t>Olaf Ulijn</w:t>
        </w:r>
      </w:sdtContent>
    </w:sdt>
  </w:p>
  <w:p w14:paraId="7EA27DBE" w14:textId="77777777" w:rsidR="00673034" w:rsidRPr="00673034" w:rsidRDefault="00673034" w:rsidP="00673034">
    <w:pPr>
      <w:pStyle w:val="Kopteks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F56B2" w14:textId="77777777" w:rsidR="0077392F" w:rsidRDefault="00000000" w:rsidP="007B4C9E">
    <w:pPr>
      <w:pStyle w:val="Koptekst"/>
      <w:tabs>
        <w:tab w:val="clear" w:pos="9072"/>
        <w:tab w:val="right" w:pos="14002"/>
      </w:tabs>
    </w:pPr>
    <w:sdt>
      <w:sdtPr>
        <w:alias w:val="Auteur"/>
        <w:tag w:val=""/>
        <w:id w:val="-858892307"/>
        <w:placeholder>
          <w:docPart w:val="B6FB4FD5CFF74FA294E91D8E3A57B9D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767CF">
          <w:t>Olaf Ulijn</w:t>
        </w:r>
      </w:sdtContent>
    </w:sdt>
    <w:r w:rsidR="0077392F">
      <w:tab/>
    </w:r>
    <w:r w:rsidR="0077392F">
      <w:tab/>
    </w:r>
    <w:r w:rsidR="0077392F">
      <w:rPr>
        <w:noProof/>
      </w:rPr>
      <w:drawing>
        <wp:inline distT="0" distB="0" distL="0" distR="0" wp14:anchorId="130CC92E" wp14:editId="6C8EA4C1">
          <wp:extent cx="1906905" cy="283845"/>
          <wp:effectExtent l="0" t="0" r="0" b="1905"/>
          <wp:docPr id="7" name="Afbeelding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6905" cy="283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69FF6F" w14:textId="77777777" w:rsidR="007B4C9E" w:rsidRDefault="007B4C9E" w:rsidP="007B4C9E">
    <w:pPr>
      <w:tabs>
        <w:tab w:val="center" w:pos="7088"/>
        <w:tab w:val="right" w:pos="14002"/>
      </w:tabs>
    </w:pPr>
    <w:r>
      <w:rPr>
        <w:noProof/>
      </w:rPr>
      <w:drawing>
        <wp:inline distT="0" distB="0" distL="0" distR="0" wp14:anchorId="37535F0C" wp14:editId="14722E99">
          <wp:extent cx="1906905" cy="283845"/>
          <wp:effectExtent l="0" t="0" r="0" b="1905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6905" cy="283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sdt>
      <w:sdtPr>
        <w:alias w:val="Auteur"/>
        <w:tag w:val=""/>
        <w:id w:val="12116804"/>
        <w:placeholder>
          <w:docPart w:val="0C4B5260BB4345789DAC0054C818AC1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767CF">
          <w:t>Olaf Ulijn</w:t>
        </w:r>
      </w:sdtContent>
    </w:sdt>
  </w:p>
  <w:p w14:paraId="25791B32" w14:textId="77777777" w:rsidR="007B4C9E" w:rsidRPr="00673034" w:rsidRDefault="007B4C9E" w:rsidP="00673034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1301D"/>
    <w:multiLevelType w:val="hybridMultilevel"/>
    <w:tmpl w:val="2D988F8E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7B63897"/>
    <w:multiLevelType w:val="hybridMultilevel"/>
    <w:tmpl w:val="4C84B892"/>
    <w:lvl w:ilvl="0" w:tplc="BDCA9BC6">
      <w:start w:val="1"/>
      <w:numFmt w:val="bullet"/>
      <w:lvlText w:val=""/>
      <w:lvlJc w:val="left"/>
      <w:pPr>
        <w:tabs>
          <w:tab w:val="num" w:pos="290"/>
        </w:tabs>
        <w:ind w:left="157" w:hanging="227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370"/>
        </w:tabs>
        <w:ind w:left="137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090"/>
        </w:tabs>
        <w:ind w:left="20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10"/>
        </w:tabs>
        <w:ind w:left="28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530"/>
        </w:tabs>
        <w:ind w:left="353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250"/>
        </w:tabs>
        <w:ind w:left="42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970"/>
        </w:tabs>
        <w:ind w:left="49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690"/>
        </w:tabs>
        <w:ind w:left="569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10"/>
        </w:tabs>
        <w:ind w:left="6410" w:hanging="360"/>
      </w:pPr>
      <w:rPr>
        <w:rFonts w:ascii="Wingdings" w:hAnsi="Wingdings" w:hint="default"/>
      </w:rPr>
    </w:lvl>
  </w:abstractNum>
  <w:abstractNum w:abstractNumId="2" w15:restartNumberingAfterBreak="0">
    <w:nsid w:val="6DAB0624"/>
    <w:multiLevelType w:val="hybridMultilevel"/>
    <w:tmpl w:val="E8EC419E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977FE"/>
    <w:multiLevelType w:val="hybridMultilevel"/>
    <w:tmpl w:val="AD6C9F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23309">
    <w:abstractNumId w:val="2"/>
  </w:num>
  <w:num w:numId="2" w16cid:durableId="8068362">
    <w:abstractNumId w:val="1"/>
  </w:num>
  <w:num w:numId="3" w16cid:durableId="321963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9152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CF"/>
    <w:rsid w:val="00022FFE"/>
    <w:rsid w:val="00072497"/>
    <w:rsid w:val="00083CB8"/>
    <w:rsid w:val="000A1A94"/>
    <w:rsid w:val="000B2D6E"/>
    <w:rsid w:val="00182BE1"/>
    <w:rsid w:val="001913F0"/>
    <w:rsid w:val="001D3296"/>
    <w:rsid w:val="00274951"/>
    <w:rsid w:val="00282A49"/>
    <w:rsid w:val="00376571"/>
    <w:rsid w:val="003A533C"/>
    <w:rsid w:val="003E4DB5"/>
    <w:rsid w:val="00430E73"/>
    <w:rsid w:val="0043119D"/>
    <w:rsid w:val="004378DB"/>
    <w:rsid w:val="00462517"/>
    <w:rsid w:val="004A6B7B"/>
    <w:rsid w:val="004E6B38"/>
    <w:rsid w:val="00513E14"/>
    <w:rsid w:val="005548DB"/>
    <w:rsid w:val="00564CAE"/>
    <w:rsid w:val="005822F2"/>
    <w:rsid w:val="005A3856"/>
    <w:rsid w:val="005C0D65"/>
    <w:rsid w:val="00607DA9"/>
    <w:rsid w:val="00613535"/>
    <w:rsid w:val="00622D6E"/>
    <w:rsid w:val="00673034"/>
    <w:rsid w:val="00696B64"/>
    <w:rsid w:val="006A5026"/>
    <w:rsid w:val="006B4A98"/>
    <w:rsid w:val="0073609E"/>
    <w:rsid w:val="00743DB5"/>
    <w:rsid w:val="00745896"/>
    <w:rsid w:val="00765C0E"/>
    <w:rsid w:val="0077392F"/>
    <w:rsid w:val="007745FF"/>
    <w:rsid w:val="007B4C9E"/>
    <w:rsid w:val="007C311E"/>
    <w:rsid w:val="007F4A97"/>
    <w:rsid w:val="00802347"/>
    <w:rsid w:val="00824E93"/>
    <w:rsid w:val="0083600B"/>
    <w:rsid w:val="00842556"/>
    <w:rsid w:val="00854D00"/>
    <w:rsid w:val="00871EC9"/>
    <w:rsid w:val="008B7798"/>
    <w:rsid w:val="008F11A3"/>
    <w:rsid w:val="00913731"/>
    <w:rsid w:val="0094630F"/>
    <w:rsid w:val="0098283E"/>
    <w:rsid w:val="00A2375B"/>
    <w:rsid w:val="00A4583A"/>
    <w:rsid w:val="00A46B6F"/>
    <w:rsid w:val="00A936AD"/>
    <w:rsid w:val="00AB19FB"/>
    <w:rsid w:val="00AD13CA"/>
    <w:rsid w:val="00AD6131"/>
    <w:rsid w:val="00AD66BA"/>
    <w:rsid w:val="00AF28A9"/>
    <w:rsid w:val="00AF2C2D"/>
    <w:rsid w:val="00AF3DD1"/>
    <w:rsid w:val="00B16C96"/>
    <w:rsid w:val="00B20757"/>
    <w:rsid w:val="00B87BD9"/>
    <w:rsid w:val="00BD5887"/>
    <w:rsid w:val="00BE40C1"/>
    <w:rsid w:val="00BF227D"/>
    <w:rsid w:val="00C203FE"/>
    <w:rsid w:val="00C2273F"/>
    <w:rsid w:val="00C34DF9"/>
    <w:rsid w:val="00C95600"/>
    <w:rsid w:val="00CB09E9"/>
    <w:rsid w:val="00CB23E9"/>
    <w:rsid w:val="00CD6BAC"/>
    <w:rsid w:val="00D01C43"/>
    <w:rsid w:val="00D11339"/>
    <w:rsid w:val="00D36BE9"/>
    <w:rsid w:val="00D64F2B"/>
    <w:rsid w:val="00D767CF"/>
    <w:rsid w:val="00E362AE"/>
    <w:rsid w:val="00E630B0"/>
    <w:rsid w:val="00E92F3E"/>
    <w:rsid w:val="00EC6AE0"/>
    <w:rsid w:val="00EE2935"/>
    <w:rsid w:val="00F71C0B"/>
    <w:rsid w:val="00F7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7C7138"/>
  <w15:chartTrackingRefBased/>
  <w15:docId w15:val="{38ECC465-FACA-43ED-ABB6-ADEE2132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548DB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AD13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A3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76E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D13CA"/>
    <w:rPr>
      <w:rFonts w:asciiTheme="majorHAnsi" w:eastAsiaTheme="majorEastAsia" w:hAnsiTheme="majorHAnsi" w:cstheme="majorBidi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E40C1"/>
    <w:pPr>
      <w:spacing w:line="259" w:lineRule="auto"/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5A3856"/>
    <w:pPr>
      <w:tabs>
        <w:tab w:val="center" w:pos="4536"/>
        <w:tab w:val="right" w:pos="9072"/>
      </w:tabs>
      <w:spacing w:line="240" w:lineRule="auto"/>
    </w:pPr>
    <w:rPr>
      <w:sz w:val="18"/>
    </w:rPr>
  </w:style>
  <w:style w:type="character" w:customStyle="1" w:styleId="KoptekstChar">
    <w:name w:val="Koptekst Char"/>
    <w:basedOn w:val="Standaardalinea-lettertype"/>
    <w:link w:val="Koptekst"/>
    <w:uiPriority w:val="99"/>
    <w:rsid w:val="005A3856"/>
    <w:rPr>
      <w:sz w:val="18"/>
    </w:rPr>
  </w:style>
  <w:style w:type="paragraph" w:styleId="Voettekst">
    <w:name w:val="footer"/>
    <w:basedOn w:val="Standaard"/>
    <w:link w:val="VoettekstChar"/>
    <w:uiPriority w:val="99"/>
    <w:unhideWhenUsed/>
    <w:rsid w:val="005A3856"/>
    <w:pPr>
      <w:tabs>
        <w:tab w:val="center" w:pos="4536"/>
        <w:tab w:val="right" w:pos="9072"/>
      </w:tabs>
      <w:spacing w:line="240" w:lineRule="auto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5A3856"/>
    <w:rPr>
      <w:sz w:val="18"/>
    </w:rPr>
  </w:style>
  <w:style w:type="character" w:customStyle="1" w:styleId="Kop2Char">
    <w:name w:val="Kop 2 Char"/>
    <w:basedOn w:val="Standaardalinea-lettertype"/>
    <w:link w:val="Kop2"/>
    <w:uiPriority w:val="9"/>
    <w:rsid w:val="005A3856"/>
    <w:rPr>
      <w:rFonts w:asciiTheme="majorHAnsi" w:eastAsiaTheme="majorEastAsia" w:hAnsiTheme="majorHAnsi" w:cstheme="majorBidi"/>
      <w:sz w:val="28"/>
      <w:szCs w:val="26"/>
    </w:rPr>
  </w:style>
  <w:style w:type="table" w:styleId="Tabelraster">
    <w:name w:val="Table Grid"/>
    <w:basedOn w:val="Standaardtabel"/>
    <w:uiPriority w:val="39"/>
    <w:rsid w:val="00AF3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1">
    <w:name w:val="toc 1"/>
    <w:basedOn w:val="Standaard"/>
    <w:next w:val="Standaard"/>
    <w:autoRedefine/>
    <w:uiPriority w:val="39"/>
    <w:unhideWhenUsed/>
    <w:rsid w:val="00AF28A9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F28A9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AF28A9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46251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bidi="en-US"/>
    </w:rPr>
  </w:style>
  <w:style w:type="character" w:customStyle="1" w:styleId="TitelChar">
    <w:name w:val="Titel Char"/>
    <w:basedOn w:val="Standaardalinea-lettertype"/>
    <w:link w:val="Titel"/>
    <w:uiPriority w:val="10"/>
    <w:rsid w:val="0046251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bidi="en-US"/>
    </w:rPr>
  </w:style>
  <w:style w:type="character" w:customStyle="1" w:styleId="Kop3Char">
    <w:name w:val="Kop 3 Char"/>
    <w:basedOn w:val="Standaardalinea-lettertype"/>
    <w:link w:val="Kop3"/>
    <w:uiPriority w:val="9"/>
    <w:rsid w:val="00F76E95"/>
    <w:rPr>
      <w:rFonts w:asciiTheme="majorHAnsi" w:eastAsiaTheme="majorEastAsia" w:hAnsiTheme="majorHAnsi" w:cstheme="majorBidi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7F4A97"/>
    <w:pPr>
      <w:spacing w:after="100"/>
      <w:ind w:left="440"/>
    </w:pPr>
  </w:style>
  <w:style w:type="character" w:styleId="Tekstvantijdelijkeaanduiding">
    <w:name w:val="Placeholder Text"/>
    <w:basedOn w:val="Standaardalinea-lettertype"/>
    <w:uiPriority w:val="99"/>
    <w:semiHidden/>
    <w:rsid w:val="00743DB5"/>
    <w:rPr>
      <w:color w:val="808080"/>
    </w:rPr>
  </w:style>
  <w:style w:type="paragraph" w:styleId="Plattetekst">
    <w:name w:val="Body Text"/>
    <w:basedOn w:val="Standaard"/>
    <w:link w:val="PlattetekstChar"/>
    <w:semiHidden/>
    <w:rsid w:val="006A5026"/>
    <w:pPr>
      <w:suppressAutoHyphens/>
    </w:pPr>
    <w:rPr>
      <w:rFonts w:ascii="Calibri" w:eastAsia="SimSun" w:hAnsi="Calibri" w:cs="Times New Roman"/>
      <w:noProof/>
      <w:lang w:eastAsia="ar-SA"/>
    </w:rPr>
  </w:style>
  <w:style w:type="character" w:customStyle="1" w:styleId="PlattetekstChar">
    <w:name w:val="Platte tekst Char"/>
    <w:basedOn w:val="Standaardalinea-lettertype"/>
    <w:link w:val="Plattetekst"/>
    <w:semiHidden/>
    <w:rsid w:val="006A5026"/>
    <w:rPr>
      <w:rFonts w:ascii="Calibri" w:eastAsia="SimSun" w:hAnsi="Calibri" w:cs="Times New Roman"/>
      <w:noProof/>
      <w:lang w:eastAsia="ar-SA"/>
    </w:rPr>
  </w:style>
  <w:style w:type="character" w:styleId="Nadruk">
    <w:name w:val="Emphasis"/>
    <w:basedOn w:val="Standaardalinea-lettertype"/>
    <w:qFormat/>
    <w:rsid w:val="006A5026"/>
    <w:rPr>
      <w:i/>
      <w:iCs/>
    </w:rPr>
  </w:style>
  <w:style w:type="paragraph" w:styleId="Lijstalinea">
    <w:name w:val="List Paragraph"/>
    <w:basedOn w:val="Standaard"/>
    <w:uiPriority w:val="34"/>
    <w:qFormat/>
    <w:rsid w:val="007C311E"/>
    <w:pPr>
      <w:spacing w:after="160" w:line="256" w:lineRule="auto"/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D767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53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yperlink" Target="mailto:t.vanuuden@edu-kw1c.nl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mailto:t.vanuuden@edu-kw1c.n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yperlink" Target="mailto:aisha.ambare@edu-kw1c.n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openxmlformats.org/officeDocument/2006/relationships/hyperlink" Target="mailto:olaf.ulijn@edu-kw1c.nl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6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afu\Downloads\KW1CProductBacklog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EE1685E3CAF40F9A885B01A9AC9E3B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EC443A7-D625-4A0E-AD3D-4DCCABCAF145}"/>
      </w:docPartPr>
      <w:docPartBody>
        <w:p w:rsidR="00000000" w:rsidRDefault="00000000">
          <w:pPr>
            <w:pStyle w:val="9EE1685E3CAF40F9A885B01A9AC9E3B8"/>
          </w:pPr>
          <w:r w:rsidRPr="009B469B">
            <w:rPr>
              <w:rStyle w:val="Tekstvantijdelijkeaanduiding"/>
            </w:rPr>
            <w:t>[Auteur]</w:t>
          </w:r>
        </w:p>
      </w:docPartBody>
    </w:docPart>
    <w:docPart>
      <w:docPartPr>
        <w:name w:val="B6FB4FD5CFF74FA294E91D8E3A57B9D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1243664-CB3E-4FF5-BFA6-ED4A5F2955CB}"/>
      </w:docPartPr>
      <w:docPartBody>
        <w:p w:rsidR="00000000" w:rsidRDefault="00000000">
          <w:pPr>
            <w:pStyle w:val="B6FB4FD5CFF74FA294E91D8E3A57B9DD"/>
          </w:pPr>
          <w:r w:rsidRPr="009B469B">
            <w:rPr>
              <w:rStyle w:val="Tekstvantijdelijkeaanduiding"/>
            </w:rPr>
            <w:t>[Auteur]</w:t>
          </w:r>
        </w:p>
      </w:docPartBody>
    </w:docPart>
    <w:docPart>
      <w:docPartPr>
        <w:name w:val="0C4B5260BB4345789DAC0054C818AC1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9CFC6E4-316C-48CE-8ADF-6D62D9C238A2}"/>
      </w:docPartPr>
      <w:docPartBody>
        <w:p w:rsidR="00000000" w:rsidRDefault="00000000">
          <w:pPr>
            <w:pStyle w:val="0C4B5260BB4345789DAC0054C818AC18"/>
          </w:pPr>
          <w:r w:rsidRPr="009B469B">
            <w:rPr>
              <w:rStyle w:val="Tekstvantijdelijkeaanduiding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2C"/>
    <w:rsid w:val="00022FFE"/>
    <w:rsid w:val="00857F2C"/>
    <w:rsid w:val="0096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9EE1685E3CAF40F9A885B01A9AC9E3B8">
    <w:name w:val="9EE1685E3CAF40F9A885B01A9AC9E3B8"/>
  </w:style>
  <w:style w:type="paragraph" w:customStyle="1" w:styleId="B6FB4FD5CFF74FA294E91D8E3A57B9DD">
    <w:name w:val="B6FB4FD5CFF74FA294E91D8E3A57B9DD"/>
  </w:style>
  <w:style w:type="paragraph" w:customStyle="1" w:styleId="0C4B5260BB4345789DAC0054C818AC18">
    <w:name w:val="0C4B5260BB4345789DAC0054C818AC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DE360-2D11-404E-9111-BF2D35FDD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KW1CProductBacklog (1).dotx</Template>
  <TotalTime>39</TotalTime>
  <Pages>12</Pages>
  <Words>1506</Words>
  <Characters>8284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Ulijn</dc:creator>
  <cp:keywords/>
  <dc:description/>
  <cp:lastModifiedBy>Olaf Ulijn</cp:lastModifiedBy>
  <cp:revision>1</cp:revision>
  <dcterms:created xsi:type="dcterms:W3CDTF">2024-09-24T09:13:00Z</dcterms:created>
  <dcterms:modified xsi:type="dcterms:W3CDTF">2024-09-24T09:57:00Z</dcterms:modified>
</cp:coreProperties>
</file>