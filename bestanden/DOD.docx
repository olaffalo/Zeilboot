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5E8F" w14:textId="77777777" w:rsidR="00190256" w:rsidRPr="00A01A0E" w:rsidRDefault="00A01A0E" w:rsidP="00190256">
      <w:pPr>
        <w:jc w:val="center"/>
        <w:rPr>
          <w:sz w:val="48"/>
          <w:szCs w:val="48"/>
          <w:lang w:val="en-GB"/>
        </w:rPr>
      </w:pPr>
      <w:r w:rsidRPr="00A01A0E">
        <w:rPr>
          <w:sz w:val="48"/>
          <w:szCs w:val="48"/>
          <w:lang w:val="en-GB"/>
        </w:rPr>
        <w:t>Definition of Do</w:t>
      </w:r>
      <w:r>
        <w:rPr>
          <w:sz w:val="48"/>
          <w:szCs w:val="48"/>
          <w:lang w:val="en-GB"/>
        </w:rPr>
        <w:t>ne</w:t>
      </w:r>
    </w:p>
    <w:p w14:paraId="6CAC561C" w14:textId="77F7D286" w:rsidR="00190256" w:rsidRPr="00A01A0E" w:rsidRDefault="00190256" w:rsidP="00190256">
      <w:pPr>
        <w:jc w:val="center"/>
        <w:rPr>
          <w:sz w:val="48"/>
          <w:szCs w:val="48"/>
          <w:lang w:val="en-GB"/>
        </w:rPr>
      </w:pPr>
      <w:r w:rsidRPr="00A01A0E">
        <w:rPr>
          <w:sz w:val="48"/>
          <w:szCs w:val="48"/>
          <w:lang w:val="en-GB"/>
        </w:rPr>
        <w:t xml:space="preserve">Project: </w:t>
      </w:r>
      <w:proofErr w:type="spellStart"/>
      <w:r w:rsidR="002D555F">
        <w:rPr>
          <w:i/>
          <w:iCs/>
          <w:sz w:val="48"/>
          <w:szCs w:val="48"/>
          <w:lang w:val="en-GB"/>
        </w:rPr>
        <w:t>ZeilSchool</w:t>
      </w:r>
      <w:proofErr w:type="spellEnd"/>
    </w:p>
    <w:p w14:paraId="2A7058EC" w14:textId="77777777" w:rsidR="00190256" w:rsidRPr="00A01A0E" w:rsidRDefault="00190256" w:rsidP="00190256">
      <w:pPr>
        <w:jc w:val="center"/>
        <w:rPr>
          <w:sz w:val="48"/>
          <w:szCs w:val="48"/>
          <w:lang w:val="en-GB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FA1EDF5" wp14:editId="1232B17D">
            <wp:simplePos x="0" y="0"/>
            <wp:positionH relativeFrom="margin">
              <wp:align>center</wp:align>
            </wp:positionH>
            <wp:positionV relativeFrom="paragraph">
              <wp:posOffset>2332661</wp:posOffset>
            </wp:positionV>
            <wp:extent cx="2667600" cy="2203200"/>
            <wp:effectExtent l="0" t="0" r="0" b="6985"/>
            <wp:wrapTopAndBottom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FC7F3" wp14:editId="67369050">
                <wp:simplePos x="0" y="0"/>
                <wp:positionH relativeFrom="margin">
                  <wp:posOffset>1729105</wp:posOffset>
                </wp:positionH>
                <wp:positionV relativeFrom="paragraph">
                  <wp:posOffset>7439025</wp:posOffset>
                </wp:positionV>
                <wp:extent cx="2514600" cy="917575"/>
                <wp:effectExtent l="0" t="0" r="19050" b="158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D85E0" w14:textId="77777777" w:rsidR="00190256" w:rsidRDefault="00190256" w:rsidP="00190256">
                            <w:r>
                              <w:t xml:space="preserve">Naam: </w:t>
                            </w:r>
                            <w:fldSimple w:instr=" AUTHOR   \* MERGEFORMAT ">
                              <w:r w:rsidR="002D555F">
                                <w:rPr>
                                  <w:noProof/>
                                </w:rPr>
                                <w:t>Olaf Ulijn</w:t>
                              </w:r>
                            </w:fldSimple>
                          </w:p>
                          <w:p w14:paraId="7ED591CD" w14:textId="2EE4CE35" w:rsidR="00190256" w:rsidRDefault="00190256" w:rsidP="00190256">
                            <w:r>
                              <w:t xml:space="preserve">Studentnummer: </w:t>
                            </w:r>
                            <w:r w:rsidR="002D555F">
                              <w:rPr>
                                <w:i/>
                                <w:iCs/>
                              </w:rPr>
                              <w:t>0092389</w:t>
                            </w:r>
                          </w:p>
                          <w:p w14:paraId="624764DA" w14:textId="77777777" w:rsidR="00190256" w:rsidRDefault="00190256" w:rsidP="00190256">
                            <w:r>
                              <w:t xml:space="preserve">Datum: </w:t>
                            </w:r>
                            <w:r>
                              <w:fldChar w:fldCharType="begin"/>
                            </w:r>
                            <w:r>
                              <w:instrText xml:space="preserve"> CREATEDATE  \@ "dddd d MMMM yyyy"  \* MERGEFORMAT </w:instrText>
                            </w:r>
                            <w:r>
                              <w:fldChar w:fldCharType="separate"/>
                            </w:r>
                            <w:r w:rsidR="002D555F">
                              <w:rPr>
                                <w:noProof/>
                              </w:rPr>
                              <w:t>dinsdag 24 september 2024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FC7F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6.15pt;margin-top:585.75pt;width:198pt;height:7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">
                <v:textbox style="mso-fit-shape-to-text:t">
                  <w:txbxContent>
                    <w:p w14:paraId="010D85E0" w14:textId="77777777" w:rsidR="00190256" w:rsidRDefault="00190256" w:rsidP="00190256">
                      <w:r>
                        <w:t xml:space="preserve">Naam: </w:t>
                      </w:r>
                      <w:fldSimple w:instr=" AUTHOR   \* MERGEFORMAT ">
                        <w:r w:rsidR="002D555F">
                          <w:rPr>
                            <w:noProof/>
                          </w:rPr>
                          <w:t>Olaf Ulijn</w:t>
                        </w:r>
                      </w:fldSimple>
                    </w:p>
                    <w:p w14:paraId="7ED591CD" w14:textId="2EE4CE35" w:rsidR="00190256" w:rsidRDefault="00190256" w:rsidP="00190256">
                      <w:r>
                        <w:t xml:space="preserve">Studentnummer: </w:t>
                      </w:r>
                      <w:r w:rsidR="002D555F">
                        <w:rPr>
                          <w:i/>
                          <w:iCs/>
                        </w:rPr>
                        <w:t>0092389</w:t>
                      </w:r>
                    </w:p>
                    <w:p w14:paraId="624764DA" w14:textId="77777777" w:rsidR="00190256" w:rsidRDefault="00190256" w:rsidP="00190256">
                      <w:r>
                        <w:t xml:space="preserve">Datum: </w:t>
                      </w:r>
                      <w:r>
                        <w:fldChar w:fldCharType="begin"/>
                      </w:r>
                      <w:r>
                        <w:instrText xml:space="preserve"> CREATEDATE  \@ "dddd d MMMM yyyy"  \* MERGEFORMAT </w:instrText>
                      </w:r>
                      <w:r>
                        <w:fldChar w:fldCharType="separate"/>
                      </w:r>
                      <w:r w:rsidR="002D555F">
                        <w:rPr>
                          <w:noProof/>
                        </w:rPr>
                        <w:t>dinsdag 24 september 2024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102D2D" w14:textId="77777777" w:rsidR="00103FC1" w:rsidRPr="00A01A0E" w:rsidRDefault="00103FC1" w:rsidP="00103FC1">
      <w:pPr>
        <w:rPr>
          <w:lang w:val="en-GB"/>
        </w:rPr>
      </w:pPr>
    </w:p>
    <w:p w14:paraId="0EA1F037" w14:textId="77777777" w:rsidR="00103FC1" w:rsidRPr="00A01A0E" w:rsidRDefault="00103FC1" w:rsidP="00103FC1">
      <w:pPr>
        <w:tabs>
          <w:tab w:val="left" w:pos="1605"/>
          <w:tab w:val="left" w:pos="4320"/>
        </w:tabs>
        <w:rPr>
          <w:lang w:val="en-GB"/>
        </w:rPr>
      </w:pPr>
    </w:p>
    <w:sdt>
      <w:sdtPr>
        <w:rPr>
          <w:rFonts w:eastAsiaTheme="minorHAnsi" w:cstheme="minorBidi"/>
          <w:bCs/>
          <w:noProof/>
          <w:color w:val="262626" w:themeColor="text1" w:themeTint="D9"/>
          <w:sz w:val="24"/>
          <w:szCs w:val="22"/>
          <w:lang w:val="nl-NL"/>
        </w:rPr>
        <w:id w:val="6486355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58931CA" w14:textId="77777777" w:rsidR="00190256" w:rsidRDefault="00190256">
          <w:pPr>
            <w:pStyle w:val="Kopvaninhoudsopgave"/>
            <w:rPr>
              <w:rFonts w:eastAsiaTheme="minorHAnsi" w:cstheme="minorBidi"/>
              <w:bCs/>
              <w:noProof/>
              <w:color w:val="262626" w:themeColor="text1" w:themeTint="D9"/>
              <w:sz w:val="24"/>
              <w:szCs w:val="22"/>
              <w:lang w:val="nl-NL"/>
            </w:rPr>
            <w:sectPr w:rsidR="00190256" w:rsidSect="00C50F00">
              <w:headerReference w:type="even" r:id="rId13"/>
              <w:headerReference w:type="default" r:id="rId14"/>
              <w:footerReference w:type="even" r:id="rId15"/>
              <w:footerReference w:type="default" r:id="rId16"/>
              <w:headerReference w:type="first" r:id="rId17"/>
              <w:footerReference w:type="first" r:id="rId18"/>
              <w:pgSz w:w="11906" w:h="16838"/>
              <w:pgMar w:top="720" w:right="720" w:bottom="720" w:left="720" w:header="708" w:footer="708" w:gutter="0"/>
              <w:pgNumType w:start="1"/>
              <w:cols w:space="708"/>
              <w:titlePg/>
              <w:docGrid w:linePitch="360"/>
            </w:sectPr>
          </w:pPr>
        </w:p>
        <w:p w14:paraId="2B47FAFC" w14:textId="77777777" w:rsidR="00F53A0D" w:rsidRPr="00BB5767" w:rsidRDefault="00F53A0D" w:rsidP="00190256">
          <w:pPr>
            <w:pStyle w:val="Kopvaninhoudsopgave"/>
            <w:rPr>
              <w:rStyle w:val="Koptekst1Char"/>
            </w:rPr>
          </w:pPr>
          <w:r w:rsidRPr="00190256">
            <w:lastRenderedPageBreak/>
            <w:t>Inhoudsopgave</w:t>
          </w:r>
        </w:p>
        <w:p w14:paraId="03745EE8" w14:textId="77777777" w:rsidR="00EE4057" w:rsidRDefault="00F53A0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 w:rsidRPr="00F53A0D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621969" w:history="1">
            <w:r w:rsidR="00EE4057" w:rsidRPr="00966B3D">
              <w:rPr>
                <w:rStyle w:val="Hyperlink"/>
                <w:noProof/>
              </w:rPr>
              <w:t>Inleiding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_Toc120621969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2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22699717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0" w:history="1">
            <w:r w:rsidR="00EE4057" w:rsidRPr="00966B3D">
              <w:rPr>
                <w:rStyle w:val="Hyperlink"/>
                <w:noProof/>
              </w:rPr>
              <w:t>Betrokkenen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_Toc120621970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2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47D618A9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1" w:history="1">
            <w:r w:rsidR="00EE4057" w:rsidRPr="00966B3D">
              <w:rPr>
                <w:rStyle w:val="Hyperlink"/>
                <w:noProof/>
              </w:rPr>
              <w:t>Doelstellingen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_Toc120621971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2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7B7CD3EC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2" w:history="1">
            <w:r w:rsidR="00EE4057" w:rsidRPr="00966B3D">
              <w:rPr>
                <w:rStyle w:val="Hyperlink"/>
                <w:noProof/>
              </w:rPr>
              <w:t>Benodigdheden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_Toc120621972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2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7EDAFE57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3" w:history="1">
            <w:r w:rsidR="00EE4057" w:rsidRPr="00966B3D">
              <w:rPr>
                <w:rStyle w:val="Hyperlink"/>
                <w:noProof/>
              </w:rPr>
              <w:t>Te realiseren functionaliteiten (use-cases)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_Toc120621973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3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325C4851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4" w:history="1">
            <w:r w:rsidR="00EE4057" w:rsidRPr="00966B3D">
              <w:rPr>
                <w:rStyle w:val="Hyperlink"/>
                <w:noProof/>
              </w:rPr>
              <w:t>Technieken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_Toc120621974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3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194F16E2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5" w:history="1">
            <w:r w:rsidR="00EE4057" w:rsidRPr="00966B3D">
              <w:rPr>
                <w:rStyle w:val="Hyperlink"/>
                <w:noProof/>
              </w:rPr>
              <w:t>Code conventions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_Toc120621975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3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0A2D8C36" w14:textId="77777777" w:rsidR="00EE4057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120621976" w:history="1">
            <w:r w:rsidR="00EE4057" w:rsidRPr="00966B3D">
              <w:rPr>
                <w:rStyle w:val="Hyperlink"/>
                <w:noProof/>
              </w:rPr>
              <w:t>Planning</w:t>
            </w:r>
            <w:r w:rsidR="00EE4057">
              <w:rPr>
                <w:noProof/>
                <w:webHidden/>
              </w:rPr>
              <w:tab/>
            </w:r>
            <w:r w:rsidR="00EE4057">
              <w:rPr>
                <w:noProof/>
                <w:webHidden/>
              </w:rPr>
              <w:fldChar w:fldCharType="begin"/>
            </w:r>
            <w:r w:rsidR="00EE4057">
              <w:rPr>
                <w:noProof/>
                <w:webHidden/>
              </w:rPr>
              <w:instrText xml:space="preserve"> PAGEREF _Toc120621976 \h </w:instrText>
            </w:r>
            <w:r w:rsidR="00EE4057">
              <w:rPr>
                <w:noProof/>
                <w:webHidden/>
              </w:rPr>
            </w:r>
            <w:r w:rsidR="00EE4057">
              <w:rPr>
                <w:noProof/>
                <w:webHidden/>
              </w:rPr>
              <w:fldChar w:fldCharType="separate"/>
            </w:r>
            <w:r w:rsidR="00EE4057">
              <w:rPr>
                <w:noProof/>
                <w:webHidden/>
              </w:rPr>
              <w:t>4</w:t>
            </w:r>
            <w:r w:rsidR="00EE4057">
              <w:rPr>
                <w:noProof/>
                <w:webHidden/>
              </w:rPr>
              <w:fldChar w:fldCharType="end"/>
            </w:r>
          </w:hyperlink>
        </w:p>
        <w:p w14:paraId="10689843" w14:textId="77777777" w:rsidR="00BB5767" w:rsidRDefault="00F53A0D" w:rsidP="00BB5767">
          <w:pPr>
            <w:pStyle w:val="Paragraaf"/>
            <w:rPr>
              <w:lang w:val="en-GB"/>
            </w:rPr>
          </w:pPr>
          <w:r>
            <w:rPr>
              <w:b/>
            </w:rPr>
            <w:fldChar w:fldCharType="end"/>
          </w:r>
        </w:p>
      </w:sdtContent>
    </w:sdt>
    <w:p w14:paraId="17A5EF00" w14:textId="77777777" w:rsidR="00BB5767" w:rsidRDefault="00BB5767">
      <w:pPr>
        <w:rPr>
          <w:lang w:val="en-GB"/>
        </w:rPr>
      </w:pPr>
      <w:r>
        <w:rPr>
          <w:lang w:val="en-GB"/>
        </w:rPr>
        <w:br w:type="page"/>
      </w:r>
    </w:p>
    <w:p w14:paraId="53CE905E" w14:textId="77777777" w:rsidR="00F53A0D" w:rsidRDefault="00BB5767" w:rsidP="00190256">
      <w:pPr>
        <w:pStyle w:val="Kop1"/>
      </w:pPr>
      <w:bookmarkStart w:id="0" w:name="_Toc120621969"/>
      <w:r>
        <w:lastRenderedPageBreak/>
        <w:t>Inleiding</w:t>
      </w:r>
      <w:bookmarkEnd w:id="0"/>
    </w:p>
    <w:p w14:paraId="368536EC" w14:textId="0E82ADAE" w:rsidR="009234D4" w:rsidRPr="002D555F" w:rsidRDefault="002D555F" w:rsidP="009234D4">
      <w:pPr>
        <w:pStyle w:val="Paragraaf"/>
        <w:rPr>
          <w:color w:val="auto"/>
        </w:rPr>
      </w:pPr>
      <w:r w:rsidRPr="002D555F">
        <w:rPr>
          <w:color w:val="auto"/>
        </w:rPr>
        <w:t>De applicatie houd in dat cursisten een week les kunnen boeken bij de zeilschool, de cursisten kunnen zelf een boot kiezen en welke datums ze willen boeken.</w:t>
      </w:r>
    </w:p>
    <w:p w14:paraId="2F98CE3B" w14:textId="77777777" w:rsidR="006315CA" w:rsidRDefault="006315CA" w:rsidP="00190256">
      <w:pPr>
        <w:pStyle w:val="Kop1"/>
      </w:pPr>
      <w:bookmarkStart w:id="1" w:name="_Toc120621970"/>
      <w:r>
        <w:t>Betrokkenen</w:t>
      </w:r>
      <w:bookmarkEnd w:id="1"/>
    </w:p>
    <w:p w14:paraId="142C86C0" w14:textId="77777777" w:rsidR="006315CA" w:rsidRPr="00334D94" w:rsidRDefault="006315CA" w:rsidP="00B724A7">
      <w:r w:rsidRPr="00334D94">
        <w:t>De volgende personen zijn betrokken bij het project: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3349"/>
        <w:gridCol w:w="2853"/>
      </w:tblGrid>
      <w:tr w:rsidR="006315CA" w:rsidRPr="00FC7169" w14:paraId="70760543" w14:textId="77777777" w:rsidTr="002D555F">
        <w:tc>
          <w:tcPr>
            <w:tcW w:w="2870" w:type="dxa"/>
            <w:shd w:val="clear" w:color="auto" w:fill="2F5496" w:themeFill="accent1" w:themeFillShade="BF"/>
          </w:tcPr>
          <w:p w14:paraId="0B3A3B03" w14:textId="77777777" w:rsidR="006315CA" w:rsidRPr="00FC7169" w:rsidRDefault="006315CA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349" w:type="dxa"/>
            <w:shd w:val="clear" w:color="auto" w:fill="2F5496" w:themeFill="accent1" w:themeFillShade="BF"/>
          </w:tcPr>
          <w:p w14:paraId="53F68B99" w14:textId="77777777" w:rsidR="006315CA" w:rsidRPr="00FC7169" w:rsidRDefault="006315CA" w:rsidP="0077313C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Functie</w:t>
            </w:r>
          </w:p>
        </w:tc>
        <w:tc>
          <w:tcPr>
            <w:tcW w:w="2853" w:type="dxa"/>
            <w:shd w:val="clear" w:color="auto" w:fill="2F5496" w:themeFill="accent1" w:themeFillShade="BF"/>
          </w:tcPr>
          <w:p w14:paraId="34565E8D" w14:textId="77777777" w:rsidR="006315CA" w:rsidRPr="00FC7169" w:rsidRDefault="006315CA" w:rsidP="0077313C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E-mail</w:t>
            </w:r>
          </w:p>
        </w:tc>
      </w:tr>
      <w:tr w:rsidR="006315CA" w14:paraId="7543E89F" w14:textId="77777777" w:rsidTr="002D555F">
        <w:tc>
          <w:tcPr>
            <w:tcW w:w="2870" w:type="dxa"/>
          </w:tcPr>
          <w:p w14:paraId="7AB4C476" w14:textId="524B4626" w:rsidR="006315CA" w:rsidRDefault="002D555F" w:rsidP="0077313C">
            <w:pPr>
              <w:pStyle w:val="Paragraaf"/>
            </w:pPr>
            <w:r>
              <w:t>Ton van uuden</w:t>
            </w:r>
          </w:p>
        </w:tc>
        <w:tc>
          <w:tcPr>
            <w:tcW w:w="3349" w:type="dxa"/>
          </w:tcPr>
          <w:p w14:paraId="03E1DD14" w14:textId="77777777" w:rsidR="006315CA" w:rsidRDefault="006315CA" w:rsidP="0077313C">
            <w:pPr>
              <w:pStyle w:val="Paragraaf"/>
            </w:pPr>
            <w:r>
              <w:t>Contactpersoon opdrachtgever</w:t>
            </w:r>
          </w:p>
        </w:tc>
        <w:tc>
          <w:tcPr>
            <w:tcW w:w="2853" w:type="dxa"/>
          </w:tcPr>
          <w:p w14:paraId="0AEB05A3" w14:textId="08E9805D" w:rsidR="006315CA" w:rsidRDefault="002D555F" w:rsidP="0077313C">
            <w:pPr>
              <w:pStyle w:val="Paragraaf"/>
            </w:pPr>
            <w:r>
              <w:t>T.vanuuden@edu-kw1c.nl</w:t>
            </w:r>
          </w:p>
        </w:tc>
      </w:tr>
      <w:tr w:rsidR="006315CA" w14:paraId="25EB7572" w14:textId="77777777" w:rsidTr="002D555F">
        <w:tc>
          <w:tcPr>
            <w:tcW w:w="2870" w:type="dxa"/>
          </w:tcPr>
          <w:p w14:paraId="4940149F" w14:textId="60089296" w:rsidR="006315CA" w:rsidRDefault="002D555F" w:rsidP="0077313C">
            <w:pPr>
              <w:pStyle w:val="Paragraaf"/>
            </w:pPr>
            <w:r>
              <w:t>Ton van uuden</w:t>
            </w:r>
          </w:p>
        </w:tc>
        <w:tc>
          <w:tcPr>
            <w:tcW w:w="3349" w:type="dxa"/>
          </w:tcPr>
          <w:p w14:paraId="3A63F127" w14:textId="77777777" w:rsidR="006315CA" w:rsidRDefault="006315CA" w:rsidP="0077313C">
            <w:pPr>
              <w:pStyle w:val="Paragraaf"/>
            </w:pPr>
            <w:r>
              <w:t>Projectleider</w:t>
            </w:r>
          </w:p>
        </w:tc>
        <w:tc>
          <w:tcPr>
            <w:tcW w:w="2853" w:type="dxa"/>
          </w:tcPr>
          <w:p w14:paraId="27273365" w14:textId="4C904EA4" w:rsidR="006315CA" w:rsidRDefault="002D555F" w:rsidP="0077313C">
            <w:pPr>
              <w:pStyle w:val="Paragraaf"/>
            </w:pPr>
            <w:r>
              <w:t>T.vanuuden@edu-kw1c.nl</w:t>
            </w:r>
          </w:p>
        </w:tc>
      </w:tr>
      <w:tr w:rsidR="006315CA" w14:paraId="6E683F5B" w14:textId="77777777" w:rsidTr="002D555F">
        <w:tc>
          <w:tcPr>
            <w:tcW w:w="2870" w:type="dxa"/>
          </w:tcPr>
          <w:p w14:paraId="55056264" w14:textId="2B97B12B" w:rsidR="006315CA" w:rsidRDefault="002D555F" w:rsidP="0077313C">
            <w:pPr>
              <w:pStyle w:val="Paragraaf"/>
            </w:pPr>
            <w:r>
              <w:t>Olaf Ulijn</w:t>
            </w:r>
          </w:p>
        </w:tc>
        <w:tc>
          <w:tcPr>
            <w:tcW w:w="3349" w:type="dxa"/>
          </w:tcPr>
          <w:p w14:paraId="4A9C7736" w14:textId="77777777" w:rsidR="006315CA" w:rsidRDefault="006315CA" w:rsidP="0077313C">
            <w:pPr>
              <w:pStyle w:val="Paragraaf"/>
            </w:pPr>
            <w:r>
              <w:t>Junior applicatieontwikkelaar</w:t>
            </w:r>
          </w:p>
        </w:tc>
        <w:tc>
          <w:tcPr>
            <w:tcW w:w="2853" w:type="dxa"/>
          </w:tcPr>
          <w:p w14:paraId="6F962722" w14:textId="413663DF" w:rsidR="006315CA" w:rsidRDefault="002D555F" w:rsidP="0077313C">
            <w:pPr>
              <w:pStyle w:val="Paragraaf"/>
            </w:pPr>
            <w:r>
              <w:t>Olaf.ulijn@edu-kw1c.nl</w:t>
            </w:r>
          </w:p>
        </w:tc>
      </w:tr>
      <w:tr w:rsidR="002D555F" w14:paraId="746FF0A2" w14:textId="77777777" w:rsidTr="002D555F">
        <w:tc>
          <w:tcPr>
            <w:tcW w:w="2870" w:type="dxa"/>
          </w:tcPr>
          <w:p w14:paraId="7DF2B872" w14:textId="5B103243" w:rsidR="002D555F" w:rsidRDefault="002D555F" w:rsidP="002D555F">
            <w:pPr>
              <w:pStyle w:val="Paragraaf"/>
            </w:pPr>
            <w:r>
              <w:t>Aisha Ambare</w:t>
            </w:r>
          </w:p>
        </w:tc>
        <w:tc>
          <w:tcPr>
            <w:tcW w:w="3349" w:type="dxa"/>
          </w:tcPr>
          <w:p w14:paraId="639AE213" w14:textId="23CBA2A7" w:rsidR="002D555F" w:rsidRDefault="002D555F" w:rsidP="002D555F">
            <w:pPr>
              <w:pStyle w:val="Paragraaf"/>
            </w:pPr>
            <w:r>
              <w:t>Junior applicatieontwikkelaar</w:t>
            </w:r>
          </w:p>
        </w:tc>
        <w:tc>
          <w:tcPr>
            <w:tcW w:w="2853" w:type="dxa"/>
          </w:tcPr>
          <w:p w14:paraId="47DFEC10" w14:textId="779170EE" w:rsidR="002D555F" w:rsidRDefault="002D555F" w:rsidP="002D555F">
            <w:pPr>
              <w:pStyle w:val="Paragraaf"/>
            </w:pPr>
            <w:r>
              <w:t>Aisha.ambare</w:t>
            </w:r>
            <w:r>
              <w:t>@edu-kw1c.nl</w:t>
            </w:r>
          </w:p>
        </w:tc>
      </w:tr>
      <w:tr w:rsidR="002D555F" w14:paraId="65ACE864" w14:textId="77777777" w:rsidTr="002D555F">
        <w:tc>
          <w:tcPr>
            <w:tcW w:w="2870" w:type="dxa"/>
          </w:tcPr>
          <w:p w14:paraId="0F60996F" w14:textId="727863B2" w:rsidR="002D555F" w:rsidRDefault="002D555F" w:rsidP="002D555F">
            <w:pPr>
              <w:pStyle w:val="Paragraaf"/>
            </w:pPr>
            <w:r>
              <w:t>Koen Danen</w:t>
            </w:r>
          </w:p>
        </w:tc>
        <w:tc>
          <w:tcPr>
            <w:tcW w:w="3349" w:type="dxa"/>
          </w:tcPr>
          <w:p w14:paraId="07EAEB1A" w14:textId="47414667" w:rsidR="002D555F" w:rsidRDefault="002D555F" w:rsidP="002D555F">
            <w:pPr>
              <w:pStyle w:val="Paragraaf"/>
            </w:pPr>
            <w:r>
              <w:t>Junior applicatieontwikkelaar</w:t>
            </w:r>
          </w:p>
        </w:tc>
        <w:tc>
          <w:tcPr>
            <w:tcW w:w="2853" w:type="dxa"/>
          </w:tcPr>
          <w:p w14:paraId="5A4A0BA0" w14:textId="5C87110D" w:rsidR="002D555F" w:rsidRDefault="002D555F" w:rsidP="002D555F">
            <w:pPr>
              <w:pStyle w:val="Paragraaf"/>
            </w:pPr>
            <w:r>
              <w:t>Koen.danen</w:t>
            </w:r>
            <w:r>
              <w:t>@edu-kw1c.nl</w:t>
            </w:r>
          </w:p>
        </w:tc>
      </w:tr>
      <w:tr w:rsidR="002D555F" w14:paraId="3DC5350F" w14:textId="77777777" w:rsidTr="002D555F">
        <w:tc>
          <w:tcPr>
            <w:tcW w:w="2870" w:type="dxa"/>
          </w:tcPr>
          <w:p w14:paraId="30537794" w14:textId="77777777" w:rsidR="002D555F" w:rsidRDefault="002D555F" w:rsidP="002D555F">
            <w:pPr>
              <w:pStyle w:val="Paragraaf"/>
            </w:pPr>
          </w:p>
        </w:tc>
        <w:tc>
          <w:tcPr>
            <w:tcW w:w="3349" w:type="dxa"/>
          </w:tcPr>
          <w:p w14:paraId="0D1F2370" w14:textId="793D55FC" w:rsidR="002D555F" w:rsidRDefault="002D555F" w:rsidP="002D555F">
            <w:pPr>
              <w:pStyle w:val="Paragraaf"/>
              <w:tabs>
                <w:tab w:val="center" w:pos="1566"/>
              </w:tabs>
            </w:pPr>
          </w:p>
        </w:tc>
        <w:tc>
          <w:tcPr>
            <w:tcW w:w="2853" w:type="dxa"/>
          </w:tcPr>
          <w:p w14:paraId="7E9F3BC7" w14:textId="77777777" w:rsidR="002D555F" w:rsidRDefault="002D555F" w:rsidP="002D555F">
            <w:pPr>
              <w:pStyle w:val="Paragraaf"/>
            </w:pPr>
          </w:p>
        </w:tc>
      </w:tr>
    </w:tbl>
    <w:p w14:paraId="51914C5A" w14:textId="77777777" w:rsidR="00BB5767" w:rsidRDefault="009E6C6B" w:rsidP="00190256">
      <w:pPr>
        <w:pStyle w:val="Kop1"/>
      </w:pPr>
      <w:bookmarkStart w:id="2" w:name="_Toc120621971"/>
      <w:r>
        <w:t>Doelstellingen</w:t>
      </w:r>
      <w:bookmarkEnd w:id="2"/>
    </w:p>
    <w:p w14:paraId="4E2AF29C" w14:textId="205DCFF8" w:rsidR="009234D4" w:rsidRPr="002D555F" w:rsidRDefault="002D555F" w:rsidP="009234D4">
      <w:pPr>
        <w:pStyle w:val="Paragraaf"/>
        <w:rPr>
          <w:color w:val="auto"/>
        </w:rPr>
      </w:pPr>
      <w:r w:rsidRPr="002D555F">
        <w:rPr>
          <w:color w:val="auto"/>
        </w:rPr>
        <w:t>Mensen kunnen zich inschrijven voor een curses zeilen in de datums die ze hebben gekozen.</w:t>
      </w:r>
    </w:p>
    <w:p w14:paraId="60AA234F" w14:textId="77777777" w:rsidR="00BB5767" w:rsidRDefault="005E4C3D" w:rsidP="00190256">
      <w:pPr>
        <w:pStyle w:val="Kop1"/>
      </w:pPr>
      <w:bookmarkStart w:id="3" w:name="_Toc120621972"/>
      <w:r>
        <w:t>Benodigdheden</w:t>
      </w:r>
      <w:bookmarkEnd w:id="3"/>
    </w:p>
    <w:p w14:paraId="7A198954" w14:textId="77777777" w:rsidR="009234D4" w:rsidRPr="006868E1" w:rsidRDefault="005F091A" w:rsidP="009234D4">
      <w:pPr>
        <w:pStyle w:val="Paragraaf"/>
        <w:rPr>
          <w:color w:val="auto"/>
        </w:rPr>
      </w:pPr>
      <w:r w:rsidRPr="006868E1">
        <w:rPr>
          <w:color w:val="auto"/>
        </w:rPr>
        <w:t xml:space="preserve">Hieronder een overzicht van de benodigheden die nodig zijn om dit project te kunnen </w:t>
      </w:r>
      <w:r w:rsidR="006868E1" w:rsidRPr="006868E1">
        <w:rPr>
          <w:color w:val="auto"/>
        </w:rPr>
        <w:t>maken:</w:t>
      </w:r>
    </w:p>
    <w:tbl>
      <w:tblPr>
        <w:tblStyle w:val="Tabelraster"/>
        <w:tblW w:w="94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4390"/>
      </w:tblGrid>
      <w:tr w:rsidR="00DE7686" w:rsidRPr="00FC7169" w14:paraId="2FC23C9D" w14:textId="77777777" w:rsidTr="00EE4057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40B6507B" w14:textId="77777777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Hardware</w:t>
            </w:r>
          </w:p>
        </w:tc>
        <w:tc>
          <w:tcPr>
            <w:tcW w:w="4390" w:type="dxa"/>
            <w:shd w:val="clear" w:color="auto" w:fill="2F5496" w:themeFill="accent1" w:themeFillShade="BF"/>
          </w:tcPr>
          <w:p w14:paraId="2D3A46FE" w14:textId="77777777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DE7686" w14:paraId="5B4FA1C0" w14:textId="77777777" w:rsidTr="00EE4057">
        <w:trPr>
          <w:trHeight w:val="276"/>
        </w:trPr>
        <w:tc>
          <w:tcPr>
            <w:tcW w:w="5108" w:type="dxa"/>
          </w:tcPr>
          <w:p w14:paraId="499C31AB" w14:textId="47734639" w:rsidR="00DE7686" w:rsidRDefault="002D555F" w:rsidP="00DF5CF5">
            <w:pPr>
              <w:pStyle w:val="Paragraaf"/>
            </w:pPr>
            <w:r>
              <w:t>Laptop</w:t>
            </w:r>
          </w:p>
        </w:tc>
        <w:tc>
          <w:tcPr>
            <w:tcW w:w="4390" w:type="dxa"/>
          </w:tcPr>
          <w:p w14:paraId="082A56C6" w14:textId="70C40426" w:rsidR="007C6115" w:rsidRDefault="002D555F" w:rsidP="00DF5CF5">
            <w:pPr>
              <w:pStyle w:val="Paragraaf"/>
            </w:pPr>
            <w:r>
              <w:t>Laatste versie</w:t>
            </w:r>
          </w:p>
        </w:tc>
      </w:tr>
      <w:tr w:rsidR="00DE7686" w14:paraId="2DB6BA65" w14:textId="77777777" w:rsidTr="00EE4057">
        <w:trPr>
          <w:trHeight w:val="286"/>
        </w:trPr>
        <w:tc>
          <w:tcPr>
            <w:tcW w:w="5108" w:type="dxa"/>
          </w:tcPr>
          <w:p w14:paraId="18FD28F4" w14:textId="622E2623" w:rsidR="00DE7686" w:rsidRDefault="002D555F" w:rsidP="00DF5CF5">
            <w:pPr>
              <w:pStyle w:val="Paragraaf"/>
            </w:pPr>
            <w:r>
              <w:t>Muis</w:t>
            </w:r>
          </w:p>
        </w:tc>
        <w:tc>
          <w:tcPr>
            <w:tcW w:w="4390" w:type="dxa"/>
          </w:tcPr>
          <w:p w14:paraId="4318E930" w14:textId="6172641C" w:rsidR="00DE7686" w:rsidRDefault="002D555F" w:rsidP="00DF5CF5">
            <w:pPr>
              <w:pStyle w:val="Paragraaf"/>
            </w:pPr>
            <w:r>
              <w:t>2 knoppen en scroll</w:t>
            </w:r>
          </w:p>
        </w:tc>
      </w:tr>
      <w:tr w:rsidR="008F0B96" w14:paraId="5039705C" w14:textId="77777777" w:rsidTr="00EE4057">
        <w:trPr>
          <w:trHeight w:val="286"/>
        </w:trPr>
        <w:tc>
          <w:tcPr>
            <w:tcW w:w="5108" w:type="dxa"/>
          </w:tcPr>
          <w:p w14:paraId="56197401" w14:textId="77777777" w:rsidR="008F0B96" w:rsidRDefault="008F0B96" w:rsidP="00DF5CF5">
            <w:pPr>
              <w:pStyle w:val="Paragraaf"/>
            </w:pPr>
          </w:p>
        </w:tc>
        <w:tc>
          <w:tcPr>
            <w:tcW w:w="4390" w:type="dxa"/>
          </w:tcPr>
          <w:p w14:paraId="298436DC" w14:textId="77777777" w:rsidR="008F0B96" w:rsidRDefault="008F0B96" w:rsidP="00DF5CF5">
            <w:pPr>
              <w:pStyle w:val="Paragraaf"/>
            </w:pPr>
          </w:p>
        </w:tc>
      </w:tr>
      <w:tr w:rsidR="008F0B96" w14:paraId="22B84408" w14:textId="77777777" w:rsidTr="00EE4057">
        <w:trPr>
          <w:trHeight w:val="286"/>
        </w:trPr>
        <w:tc>
          <w:tcPr>
            <w:tcW w:w="5108" w:type="dxa"/>
          </w:tcPr>
          <w:p w14:paraId="46985C7A" w14:textId="77777777" w:rsidR="008F0B96" w:rsidRDefault="008F0B96" w:rsidP="00DF5CF5">
            <w:pPr>
              <w:pStyle w:val="Paragraaf"/>
            </w:pPr>
          </w:p>
        </w:tc>
        <w:tc>
          <w:tcPr>
            <w:tcW w:w="4390" w:type="dxa"/>
          </w:tcPr>
          <w:p w14:paraId="5E20931A" w14:textId="77777777" w:rsidR="008F0B96" w:rsidRDefault="008F0B96" w:rsidP="00DF5CF5">
            <w:pPr>
              <w:pStyle w:val="Paragraaf"/>
            </w:pPr>
          </w:p>
        </w:tc>
      </w:tr>
    </w:tbl>
    <w:p w14:paraId="1216BCDA" w14:textId="77777777" w:rsidR="00DE7686" w:rsidRDefault="00DE7686" w:rsidP="009234D4">
      <w:pPr>
        <w:pStyle w:val="Paragraaf"/>
        <w:rPr>
          <w:color w:val="D9D9D9" w:themeColor="background1" w:themeShade="D9"/>
        </w:rPr>
      </w:pPr>
    </w:p>
    <w:tbl>
      <w:tblPr>
        <w:tblStyle w:val="Tabelraster"/>
        <w:tblW w:w="94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4390"/>
      </w:tblGrid>
      <w:tr w:rsidR="00722EF6" w:rsidRPr="00FC7169" w14:paraId="1D20ECCA" w14:textId="77777777" w:rsidTr="00EE4057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0D57B7C9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</w:p>
        </w:tc>
        <w:tc>
          <w:tcPr>
            <w:tcW w:w="4390" w:type="dxa"/>
            <w:shd w:val="clear" w:color="auto" w:fill="2F5496" w:themeFill="accent1" w:themeFillShade="BF"/>
          </w:tcPr>
          <w:p w14:paraId="79326385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43AB02DE" w14:textId="77777777" w:rsidTr="00EE4057">
        <w:trPr>
          <w:trHeight w:val="276"/>
        </w:trPr>
        <w:tc>
          <w:tcPr>
            <w:tcW w:w="5108" w:type="dxa"/>
          </w:tcPr>
          <w:p w14:paraId="1328C472" w14:textId="27424A7B" w:rsidR="00722EF6" w:rsidRDefault="002D555F" w:rsidP="00DF5CF5">
            <w:pPr>
              <w:pStyle w:val="Paragraaf"/>
            </w:pPr>
            <w:r>
              <w:t>Visualstudio code</w:t>
            </w:r>
          </w:p>
        </w:tc>
        <w:tc>
          <w:tcPr>
            <w:tcW w:w="4390" w:type="dxa"/>
          </w:tcPr>
          <w:p w14:paraId="1E0512B2" w14:textId="1C422999" w:rsidR="00722EF6" w:rsidRDefault="002D555F" w:rsidP="00DF5CF5">
            <w:pPr>
              <w:pStyle w:val="Paragraaf"/>
            </w:pPr>
            <w:r>
              <w:t>Laaste updates</w:t>
            </w:r>
          </w:p>
        </w:tc>
      </w:tr>
      <w:tr w:rsidR="00722EF6" w14:paraId="1B7B5138" w14:textId="77777777" w:rsidTr="00EE4057">
        <w:trPr>
          <w:trHeight w:val="286"/>
        </w:trPr>
        <w:tc>
          <w:tcPr>
            <w:tcW w:w="5108" w:type="dxa"/>
          </w:tcPr>
          <w:p w14:paraId="1299CE13" w14:textId="4E34FA95" w:rsidR="00722EF6" w:rsidRDefault="002D555F" w:rsidP="00DF5CF5">
            <w:pPr>
              <w:pStyle w:val="Paragraaf"/>
            </w:pPr>
            <w:r>
              <w:t>xampp</w:t>
            </w:r>
          </w:p>
        </w:tc>
        <w:tc>
          <w:tcPr>
            <w:tcW w:w="4390" w:type="dxa"/>
          </w:tcPr>
          <w:p w14:paraId="3183770F" w14:textId="4120FEAD" w:rsidR="00722EF6" w:rsidRDefault="002D555F" w:rsidP="00DF5CF5">
            <w:pPr>
              <w:pStyle w:val="Paragraaf"/>
            </w:pPr>
            <w:r>
              <w:t>Phpmyadmin, mysql</w:t>
            </w:r>
          </w:p>
        </w:tc>
      </w:tr>
      <w:tr w:rsidR="00346875" w14:paraId="2334D8BC" w14:textId="77777777" w:rsidTr="00EE4057">
        <w:trPr>
          <w:trHeight w:val="286"/>
        </w:trPr>
        <w:tc>
          <w:tcPr>
            <w:tcW w:w="5108" w:type="dxa"/>
          </w:tcPr>
          <w:p w14:paraId="64E791DB" w14:textId="77777777" w:rsidR="00346875" w:rsidRDefault="00346875" w:rsidP="00DF5CF5">
            <w:pPr>
              <w:pStyle w:val="Paragraaf"/>
            </w:pPr>
          </w:p>
        </w:tc>
        <w:tc>
          <w:tcPr>
            <w:tcW w:w="4390" w:type="dxa"/>
          </w:tcPr>
          <w:p w14:paraId="22D36776" w14:textId="77777777" w:rsidR="00346875" w:rsidRDefault="00346875" w:rsidP="00DF5CF5">
            <w:pPr>
              <w:pStyle w:val="Paragraaf"/>
            </w:pPr>
          </w:p>
        </w:tc>
      </w:tr>
      <w:tr w:rsidR="009E2750" w14:paraId="1B799D24" w14:textId="77777777" w:rsidTr="00EE4057">
        <w:trPr>
          <w:trHeight w:val="286"/>
        </w:trPr>
        <w:tc>
          <w:tcPr>
            <w:tcW w:w="5108" w:type="dxa"/>
          </w:tcPr>
          <w:p w14:paraId="3D6B66FC" w14:textId="77777777" w:rsidR="009E2750" w:rsidRDefault="009E2750" w:rsidP="00DF5CF5">
            <w:pPr>
              <w:pStyle w:val="Paragraaf"/>
            </w:pPr>
          </w:p>
        </w:tc>
        <w:tc>
          <w:tcPr>
            <w:tcW w:w="4390" w:type="dxa"/>
          </w:tcPr>
          <w:p w14:paraId="5C5A9E59" w14:textId="77777777" w:rsidR="009E2750" w:rsidRDefault="009E2750" w:rsidP="00DF5CF5">
            <w:pPr>
              <w:pStyle w:val="Paragraaf"/>
            </w:pPr>
          </w:p>
        </w:tc>
      </w:tr>
    </w:tbl>
    <w:p w14:paraId="238E3BA2" w14:textId="77777777" w:rsidR="00722EF6" w:rsidRDefault="00722EF6" w:rsidP="009234D4">
      <w:pPr>
        <w:pStyle w:val="Paragraaf"/>
        <w:rPr>
          <w:color w:val="D9D9D9" w:themeColor="background1" w:themeShade="D9"/>
        </w:rPr>
      </w:pPr>
    </w:p>
    <w:tbl>
      <w:tblPr>
        <w:tblStyle w:val="Tabelraster"/>
        <w:tblW w:w="94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4390"/>
      </w:tblGrid>
      <w:tr w:rsidR="00722EF6" w:rsidRPr="00FC7169" w14:paraId="5DF1D9EF" w14:textId="77777777" w:rsidTr="00EE4057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22926941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Overige benodigdheden</w:t>
            </w:r>
          </w:p>
        </w:tc>
        <w:tc>
          <w:tcPr>
            <w:tcW w:w="4390" w:type="dxa"/>
            <w:shd w:val="clear" w:color="auto" w:fill="2F5496" w:themeFill="accent1" w:themeFillShade="BF"/>
          </w:tcPr>
          <w:p w14:paraId="65DCAD51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06F2E4DE" w14:textId="77777777" w:rsidTr="00EE4057">
        <w:trPr>
          <w:trHeight w:val="276"/>
        </w:trPr>
        <w:tc>
          <w:tcPr>
            <w:tcW w:w="5108" w:type="dxa"/>
          </w:tcPr>
          <w:p w14:paraId="22429A0A" w14:textId="77777777" w:rsidR="00722EF6" w:rsidRDefault="00722EF6" w:rsidP="00DF5CF5">
            <w:pPr>
              <w:pStyle w:val="Paragraaf"/>
            </w:pPr>
          </w:p>
        </w:tc>
        <w:tc>
          <w:tcPr>
            <w:tcW w:w="4390" w:type="dxa"/>
          </w:tcPr>
          <w:p w14:paraId="701C40E8" w14:textId="77777777" w:rsidR="00722EF6" w:rsidRDefault="00722EF6" w:rsidP="00DF5CF5">
            <w:pPr>
              <w:pStyle w:val="Paragraaf"/>
            </w:pPr>
          </w:p>
        </w:tc>
      </w:tr>
      <w:tr w:rsidR="00722EF6" w14:paraId="551B6658" w14:textId="77777777" w:rsidTr="00EE4057">
        <w:trPr>
          <w:trHeight w:val="286"/>
        </w:trPr>
        <w:tc>
          <w:tcPr>
            <w:tcW w:w="5108" w:type="dxa"/>
          </w:tcPr>
          <w:p w14:paraId="2F42D15F" w14:textId="77777777" w:rsidR="00722EF6" w:rsidRDefault="00722EF6" w:rsidP="00DF5CF5">
            <w:pPr>
              <w:pStyle w:val="Paragraaf"/>
            </w:pPr>
          </w:p>
        </w:tc>
        <w:tc>
          <w:tcPr>
            <w:tcW w:w="4390" w:type="dxa"/>
          </w:tcPr>
          <w:p w14:paraId="3166F03F" w14:textId="77777777" w:rsidR="00722EF6" w:rsidRDefault="00722EF6" w:rsidP="00DF5CF5">
            <w:pPr>
              <w:pStyle w:val="Paragraaf"/>
            </w:pPr>
          </w:p>
        </w:tc>
      </w:tr>
    </w:tbl>
    <w:p w14:paraId="1732266C" w14:textId="77777777" w:rsidR="00AF721E" w:rsidRDefault="00AF721E" w:rsidP="00941F69">
      <w:pPr>
        <w:pStyle w:val="Paragraaf"/>
      </w:pPr>
    </w:p>
    <w:p w14:paraId="79F8B8A6" w14:textId="77777777" w:rsidR="00085FDD" w:rsidRDefault="00085FDD" w:rsidP="00190256">
      <w:pPr>
        <w:pStyle w:val="Kop1"/>
      </w:pPr>
      <w:bookmarkStart w:id="4" w:name="_Toc120621973"/>
      <w:r>
        <w:t>Te realiseren functionaliteiten (use-cases)</w:t>
      </w:r>
      <w:bookmarkEnd w:id="4"/>
    </w:p>
    <w:p w14:paraId="437F822F" w14:textId="7FB99991" w:rsidR="00085FDD" w:rsidRDefault="009E0A41" w:rsidP="00941F69">
      <w:pPr>
        <w:pStyle w:val="Paragraaf"/>
      </w:pPr>
      <w:r>
        <w:object w:dxaOrig="5532" w:dyaOrig="7620" w14:anchorId="6C652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6pt;height:381pt" o:ole="">
            <v:imagedata r:id="rId19" o:title=""/>
          </v:shape>
          <o:OLEObject Type="Embed" ProgID="Visio.Drawing.15" ShapeID="_x0000_i1025" DrawAspect="Content" ObjectID="_1788681489" r:id="rId20"/>
        </w:object>
      </w:r>
    </w:p>
    <w:p w14:paraId="0DB214A7" w14:textId="77777777" w:rsidR="00190256" w:rsidRPr="00190256" w:rsidRDefault="00190256" w:rsidP="00190256">
      <w:pPr>
        <w:jc w:val="center"/>
      </w:pPr>
    </w:p>
    <w:p w14:paraId="03CEFA67" w14:textId="77777777" w:rsidR="00AF721E" w:rsidRDefault="00CB312F" w:rsidP="00190256">
      <w:pPr>
        <w:pStyle w:val="Kop1"/>
      </w:pPr>
      <w:bookmarkStart w:id="5" w:name="_Toc120621974"/>
      <w:r>
        <w:t>Technieken</w:t>
      </w:r>
      <w:bookmarkEnd w:id="5"/>
    </w:p>
    <w:p w14:paraId="0F41C608" w14:textId="77777777" w:rsidR="00EC2878" w:rsidRPr="00F97B85" w:rsidRDefault="00EC2878" w:rsidP="00EC2878">
      <w:pPr>
        <w:pStyle w:val="Paragraaf"/>
        <w:rPr>
          <w:color w:val="auto"/>
        </w:rPr>
      </w:pPr>
      <w:bookmarkStart w:id="6" w:name="_Toc120621975"/>
      <w:r w:rsidRPr="00F97B85">
        <w:rPr>
          <w:color w:val="auto"/>
        </w:rPr>
        <w:t>De technieken die wij gebruiken zijn:</w:t>
      </w:r>
    </w:p>
    <w:p w14:paraId="6956EA55" w14:textId="77777777" w:rsidR="00EC2878" w:rsidRDefault="00EC2878" w:rsidP="00EC2878">
      <w:pPr>
        <w:pStyle w:val="Paragraaf"/>
        <w:rPr>
          <w:color w:val="auto"/>
        </w:rPr>
      </w:pPr>
      <w:r w:rsidRPr="00F97B85">
        <w:rPr>
          <w:color w:val="auto"/>
        </w:rPr>
        <w:tab/>
        <w:t>Pascal cassing (voor coderen)</w:t>
      </w:r>
      <w:r w:rsidRPr="00F97B85">
        <w:rPr>
          <w:color w:val="auto"/>
        </w:rPr>
        <w:br/>
      </w:r>
      <w:r w:rsidRPr="00F97B85">
        <w:rPr>
          <w:color w:val="auto"/>
        </w:rPr>
        <w:tab/>
        <w:t>Figma (voor ontwerpen)</w:t>
      </w:r>
    </w:p>
    <w:p w14:paraId="4668BF61" w14:textId="77777777" w:rsidR="00EC2878" w:rsidRDefault="00EC2878" w:rsidP="00EC2878">
      <w:pPr>
        <w:pStyle w:val="Paragraaf"/>
        <w:rPr>
          <w:color w:val="auto"/>
        </w:rPr>
      </w:pPr>
      <w:r>
        <w:rPr>
          <w:color w:val="auto"/>
        </w:rPr>
        <w:tab/>
        <w:t>PHP (programmeertaal)</w:t>
      </w:r>
    </w:p>
    <w:p w14:paraId="362E7B74" w14:textId="77777777" w:rsidR="00EC2878" w:rsidRDefault="00EC2878" w:rsidP="00EC2878">
      <w:pPr>
        <w:pStyle w:val="Paragraaf"/>
        <w:ind w:firstLine="720"/>
        <w:rPr>
          <w:color w:val="auto"/>
        </w:rPr>
      </w:pPr>
      <w:r>
        <w:rPr>
          <w:color w:val="auto"/>
        </w:rPr>
        <w:t>MySQL (Database)</w:t>
      </w:r>
    </w:p>
    <w:p w14:paraId="3042E7E9" w14:textId="77777777" w:rsidR="00EC2878" w:rsidRDefault="00EC2878" w:rsidP="00EC2878">
      <w:pPr>
        <w:pStyle w:val="Paragraaf"/>
        <w:rPr>
          <w:color w:val="auto"/>
        </w:rPr>
      </w:pPr>
      <w:r>
        <w:rPr>
          <w:color w:val="auto"/>
        </w:rPr>
        <w:tab/>
      </w:r>
      <w:r w:rsidRPr="00F97B85">
        <w:rPr>
          <w:color w:val="auto"/>
        </w:rPr>
        <w:t>CSS (voor ontwerpe</w:t>
      </w:r>
      <w:r>
        <w:rPr>
          <w:color w:val="auto"/>
        </w:rPr>
        <w:t>n)</w:t>
      </w:r>
    </w:p>
    <w:p w14:paraId="11C79629" w14:textId="77777777" w:rsidR="00EC2878" w:rsidRDefault="00EC2878" w:rsidP="00EC2878">
      <w:pPr>
        <w:pStyle w:val="Paragraaf"/>
        <w:rPr>
          <w:color w:val="auto"/>
        </w:rPr>
      </w:pPr>
      <w:r>
        <w:rPr>
          <w:color w:val="auto"/>
        </w:rPr>
        <w:tab/>
        <w:t>Commetaar (boven de bijbehoorende code)</w:t>
      </w:r>
    </w:p>
    <w:p w14:paraId="48D533BB" w14:textId="77777777" w:rsidR="00EC2878" w:rsidRDefault="00EC2878" w:rsidP="00EC2878">
      <w:pPr>
        <w:pStyle w:val="Paragraaf"/>
        <w:rPr>
          <w:color w:val="auto"/>
        </w:rPr>
      </w:pPr>
    </w:p>
    <w:p w14:paraId="4DD611B2" w14:textId="02E3AAFF" w:rsidR="00EE4057" w:rsidRPr="00EC2878" w:rsidRDefault="00B55C3F" w:rsidP="00EC2878">
      <w:pPr>
        <w:pStyle w:val="Kop1"/>
      </w:pPr>
      <w:r>
        <w:t xml:space="preserve">Code </w:t>
      </w:r>
      <w:proofErr w:type="spellStart"/>
      <w:r>
        <w:t>conventions</w:t>
      </w:r>
      <w:bookmarkEnd w:id="6"/>
      <w:proofErr w:type="spellEnd"/>
    </w:p>
    <w:p w14:paraId="64D317AD" w14:textId="0BA87EC9" w:rsidR="00EC2878" w:rsidRPr="00EC2878" w:rsidRDefault="00EC2878" w:rsidP="00EC2878">
      <w:pPr>
        <w:pStyle w:val="Paragraaf"/>
        <w:ind w:firstLine="720"/>
        <w:rPr>
          <w:color w:val="D9D9D9" w:themeColor="background1" w:themeShade="D9"/>
        </w:rPr>
        <w:sectPr w:rsidR="00EC2878" w:rsidRPr="00EC2878" w:rsidSect="00EE4057">
          <w:headerReference w:type="even" r:id="rId21"/>
          <w:headerReference w:type="default" r:id="rId22"/>
          <w:footerReference w:type="even" r:id="rId23"/>
          <w:footerReference w:type="default" r:id="rId2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97B85">
        <w:rPr>
          <w:color w:val="auto"/>
        </w:rPr>
        <w:t>Pascal cassing (voor coderen)</w:t>
      </w:r>
    </w:p>
    <w:p w14:paraId="114035EC" w14:textId="77777777" w:rsidR="00EE4057" w:rsidRDefault="00EE4057" w:rsidP="00EE4057">
      <w:pPr>
        <w:rPr>
          <w:i/>
          <w:iCs/>
        </w:rPr>
      </w:pPr>
    </w:p>
    <w:p w14:paraId="67614BB0" w14:textId="77777777" w:rsidR="00EE4057" w:rsidRDefault="00EE4057" w:rsidP="00EE4057"/>
    <w:p w14:paraId="1AA19E8B" w14:textId="77777777" w:rsidR="00EE4057" w:rsidRDefault="00EE4057" w:rsidP="00EE4057">
      <w:pPr>
        <w:pStyle w:val="Kop1"/>
      </w:pPr>
      <w:bookmarkStart w:id="8" w:name="_Toc120023992"/>
      <w:bookmarkStart w:id="9" w:name="_Toc120621976"/>
      <w:r>
        <w:t>Planning</w:t>
      </w:r>
      <w:bookmarkEnd w:id="8"/>
      <w:bookmarkEnd w:id="9"/>
    </w:p>
    <w:p w14:paraId="454BFAC9" w14:textId="77777777" w:rsidR="00EE4057" w:rsidRPr="00842556" w:rsidRDefault="00EE4057" w:rsidP="00EE4057">
      <w:pPr>
        <w:rPr>
          <w:i/>
          <w:iCs/>
        </w:rPr>
      </w:pPr>
      <w:r w:rsidRPr="00842556">
        <w:rPr>
          <w:i/>
          <w:iCs/>
        </w:rPr>
        <w:t xml:space="preserve">In de planning moet de takenlijst van het onderdeel ‘Levert een bijdrage aan het ontwikkeltraject’ in chronologische volgorde geplaatst en overzichtelijk weergegeven worden. </w:t>
      </w:r>
    </w:p>
    <w:p w14:paraId="0EE0C504" w14:textId="77777777" w:rsidR="00EE4057" w:rsidRDefault="00EE4057" w:rsidP="00EE4057"/>
    <w:p w14:paraId="5FF2F5AE" w14:textId="77777777" w:rsidR="00EE4057" w:rsidRDefault="00EE4057" w:rsidP="00EE4057">
      <w:pPr>
        <w:rPr>
          <w:i/>
          <w:iCs/>
        </w:rPr>
      </w:pPr>
      <w:r w:rsidRPr="00842556">
        <w:rPr>
          <w:i/>
          <w:iCs/>
        </w:rPr>
        <w:t>Maak gebruik van de onderstaande lay-out.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502"/>
        <w:gridCol w:w="1154"/>
        <w:gridCol w:w="1360"/>
        <w:gridCol w:w="1012"/>
        <w:gridCol w:w="740"/>
        <w:gridCol w:w="5387"/>
        <w:gridCol w:w="8"/>
      </w:tblGrid>
      <w:tr w:rsidR="00EE4057" w:rsidRPr="00EE4057" w14:paraId="4120A215" w14:textId="77777777" w:rsidTr="00EE4057">
        <w:tc>
          <w:tcPr>
            <w:tcW w:w="13452" w:type="dxa"/>
            <w:gridSpan w:val="8"/>
            <w:shd w:val="clear" w:color="auto" w:fill="4472C4" w:themeFill="accent1"/>
          </w:tcPr>
          <w:p w14:paraId="06C7FC24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Planning ontwerp</w:t>
            </w:r>
          </w:p>
        </w:tc>
      </w:tr>
      <w:tr w:rsidR="00EE4057" w:rsidRPr="00EE4057" w14:paraId="386712CF" w14:textId="77777777" w:rsidTr="00EE4057">
        <w:trPr>
          <w:gridAfter w:val="1"/>
          <w:wAfter w:w="8" w:type="dxa"/>
        </w:trPr>
        <w:tc>
          <w:tcPr>
            <w:tcW w:w="2547" w:type="dxa"/>
            <w:shd w:val="clear" w:color="auto" w:fill="4472C4" w:themeFill="accent1"/>
          </w:tcPr>
          <w:p w14:paraId="1BF6D187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Taak</w:t>
            </w:r>
          </w:p>
        </w:tc>
        <w:tc>
          <w:tcPr>
            <w:tcW w:w="1399" w:type="dxa"/>
            <w:shd w:val="clear" w:color="auto" w:fill="4472C4" w:themeFill="accent1"/>
          </w:tcPr>
          <w:p w14:paraId="66D0EFF9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Begindatum</w:t>
            </w:r>
          </w:p>
        </w:tc>
        <w:tc>
          <w:tcPr>
            <w:tcW w:w="1134" w:type="dxa"/>
            <w:shd w:val="clear" w:color="auto" w:fill="4472C4" w:themeFill="accent1"/>
          </w:tcPr>
          <w:p w14:paraId="78930BAE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Begintijd</w:t>
            </w:r>
          </w:p>
        </w:tc>
        <w:tc>
          <w:tcPr>
            <w:tcW w:w="1276" w:type="dxa"/>
            <w:shd w:val="clear" w:color="auto" w:fill="4472C4" w:themeFill="accent1"/>
          </w:tcPr>
          <w:p w14:paraId="3C340574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Einddatum</w:t>
            </w:r>
          </w:p>
        </w:tc>
        <w:tc>
          <w:tcPr>
            <w:tcW w:w="992" w:type="dxa"/>
            <w:shd w:val="clear" w:color="auto" w:fill="4472C4" w:themeFill="accent1"/>
          </w:tcPr>
          <w:p w14:paraId="32C1F4B4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Eindtijd</w:t>
            </w:r>
          </w:p>
        </w:tc>
        <w:tc>
          <w:tcPr>
            <w:tcW w:w="709" w:type="dxa"/>
            <w:shd w:val="clear" w:color="auto" w:fill="4472C4" w:themeFill="accent1"/>
          </w:tcPr>
          <w:p w14:paraId="55D574C2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Duur</w:t>
            </w:r>
          </w:p>
        </w:tc>
        <w:tc>
          <w:tcPr>
            <w:tcW w:w="5387" w:type="dxa"/>
            <w:shd w:val="clear" w:color="auto" w:fill="4472C4" w:themeFill="accent1"/>
          </w:tcPr>
          <w:p w14:paraId="78ED085F" w14:textId="77777777" w:rsidR="00EE4057" w:rsidRPr="00EE4057" w:rsidRDefault="00EE4057" w:rsidP="00EE4057">
            <w:pPr>
              <w:pStyle w:val="Paragraaf"/>
              <w:tabs>
                <w:tab w:val="center" w:pos="1313"/>
              </w:tabs>
              <w:rPr>
                <w:color w:val="FFFFFF" w:themeColor="background1"/>
              </w:rPr>
            </w:pPr>
            <w:r w:rsidRPr="00EE4057">
              <w:rPr>
                <w:color w:val="FFFFFF" w:themeColor="background1"/>
              </w:rPr>
              <w:t>Betrokkenen</w:t>
            </w:r>
          </w:p>
        </w:tc>
      </w:tr>
      <w:tr w:rsidR="00EE4057" w:rsidRPr="007B4C9E" w14:paraId="1BC7B9E9" w14:textId="77777777" w:rsidTr="003B4D98">
        <w:trPr>
          <w:gridAfter w:val="1"/>
          <w:wAfter w:w="8" w:type="dxa"/>
        </w:trPr>
        <w:tc>
          <w:tcPr>
            <w:tcW w:w="2547" w:type="dxa"/>
          </w:tcPr>
          <w:p w14:paraId="6549510F" w14:textId="723A614D" w:rsidR="00EE4057" w:rsidRPr="007B4C9E" w:rsidRDefault="002D555F" w:rsidP="003B4D98">
            <w:r>
              <w:t>DOD</w:t>
            </w:r>
          </w:p>
        </w:tc>
        <w:tc>
          <w:tcPr>
            <w:tcW w:w="1399" w:type="dxa"/>
          </w:tcPr>
          <w:p w14:paraId="48B79FB0" w14:textId="371251EB" w:rsidR="00EE4057" w:rsidRPr="007B4C9E" w:rsidRDefault="002D555F" w:rsidP="003B4D98">
            <w:r>
              <w:t>24</w:t>
            </w:r>
            <w:r w:rsidR="00EE4057" w:rsidRPr="00C804F8">
              <w:t>-</w:t>
            </w:r>
            <w:r>
              <w:t>09</w:t>
            </w:r>
            <w:r w:rsidR="00EE4057" w:rsidRPr="00C804F8">
              <w:t>-</w:t>
            </w:r>
            <w:r>
              <w:t>2024</w:t>
            </w:r>
          </w:p>
        </w:tc>
        <w:tc>
          <w:tcPr>
            <w:tcW w:w="1134" w:type="dxa"/>
          </w:tcPr>
          <w:p w14:paraId="47760AB7" w14:textId="02B17029" w:rsidR="00EE4057" w:rsidRPr="007B4C9E" w:rsidRDefault="002D555F" w:rsidP="003B4D98">
            <w:r>
              <w:t>10.50</w:t>
            </w:r>
          </w:p>
        </w:tc>
        <w:tc>
          <w:tcPr>
            <w:tcW w:w="1276" w:type="dxa"/>
          </w:tcPr>
          <w:p w14:paraId="1685D7EA" w14:textId="5D8300EF" w:rsidR="00EE4057" w:rsidRPr="007B4C9E" w:rsidRDefault="002D555F" w:rsidP="003B4D98">
            <w:r>
              <w:t>24-09-2024</w:t>
            </w:r>
          </w:p>
        </w:tc>
        <w:tc>
          <w:tcPr>
            <w:tcW w:w="992" w:type="dxa"/>
          </w:tcPr>
          <w:p w14:paraId="27B8DFC9" w14:textId="7DF8C98D" w:rsidR="00EE4057" w:rsidRPr="007B4C9E" w:rsidRDefault="002D555F" w:rsidP="003B4D98">
            <w:r>
              <w:t>11.30</w:t>
            </w:r>
          </w:p>
        </w:tc>
        <w:tc>
          <w:tcPr>
            <w:tcW w:w="709" w:type="dxa"/>
          </w:tcPr>
          <w:p w14:paraId="7A6DE933" w14:textId="67425859" w:rsidR="00EE4057" w:rsidRPr="007B4C9E" w:rsidRDefault="002D555F" w:rsidP="003B4D98">
            <w:r>
              <w:t>40 min</w:t>
            </w:r>
          </w:p>
        </w:tc>
        <w:tc>
          <w:tcPr>
            <w:tcW w:w="5387" w:type="dxa"/>
          </w:tcPr>
          <w:p w14:paraId="659838CB" w14:textId="645E900F" w:rsidR="00EE4057" w:rsidRPr="007B4C9E" w:rsidRDefault="002D555F" w:rsidP="003B4D98">
            <w:r>
              <w:t xml:space="preserve">Olaf Ulijn, Aisha </w:t>
            </w:r>
            <w:proofErr w:type="spellStart"/>
            <w:r>
              <w:t>ambare</w:t>
            </w:r>
            <w:proofErr w:type="spellEnd"/>
            <w:r>
              <w:t xml:space="preserve"> en koen </w:t>
            </w:r>
            <w:proofErr w:type="spellStart"/>
            <w:r>
              <w:t>danen</w:t>
            </w:r>
            <w:proofErr w:type="spellEnd"/>
          </w:p>
        </w:tc>
      </w:tr>
    </w:tbl>
    <w:p w14:paraId="5833E447" w14:textId="77777777" w:rsidR="00EE4057" w:rsidRPr="00AD13CA" w:rsidRDefault="00EE4057" w:rsidP="00EE4057"/>
    <w:p w14:paraId="59C96051" w14:textId="77777777" w:rsidR="00EE4057" w:rsidRDefault="00EE4057" w:rsidP="00C67361">
      <w:pPr>
        <w:pStyle w:val="Paragraaf"/>
        <w:rPr>
          <w:b/>
          <w:bCs w:val="0"/>
          <w:color w:val="auto"/>
        </w:rPr>
      </w:pPr>
    </w:p>
    <w:p w14:paraId="1D80EC2E" w14:textId="77777777" w:rsidR="009066B9" w:rsidRPr="009066B9" w:rsidRDefault="009066B9" w:rsidP="009066B9"/>
    <w:p w14:paraId="75F151A3" w14:textId="77777777" w:rsidR="009066B9" w:rsidRPr="009066B9" w:rsidRDefault="009066B9" w:rsidP="009066B9"/>
    <w:p w14:paraId="45D5CB82" w14:textId="77777777" w:rsidR="009066B9" w:rsidRPr="009066B9" w:rsidRDefault="009066B9" w:rsidP="009066B9"/>
    <w:p w14:paraId="35ED0648" w14:textId="77777777" w:rsidR="009066B9" w:rsidRPr="009066B9" w:rsidRDefault="009066B9" w:rsidP="009066B9"/>
    <w:p w14:paraId="6116B9A4" w14:textId="77777777" w:rsidR="009066B9" w:rsidRPr="009066B9" w:rsidRDefault="009066B9" w:rsidP="009066B9"/>
    <w:p w14:paraId="3FDCBF57" w14:textId="77777777" w:rsidR="009066B9" w:rsidRPr="009066B9" w:rsidRDefault="009066B9" w:rsidP="009066B9"/>
    <w:p w14:paraId="12A542A0" w14:textId="77777777" w:rsidR="009066B9" w:rsidRPr="009066B9" w:rsidRDefault="009066B9" w:rsidP="009066B9"/>
    <w:p w14:paraId="68F9BBAE" w14:textId="77777777" w:rsidR="009066B9" w:rsidRPr="009066B9" w:rsidRDefault="009066B9" w:rsidP="009066B9">
      <w:pPr>
        <w:tabs>
          <w:tab w:val="left" w:pos="5736"/>
        </w:tabs>
      </w:pPr>
      <w:r>
        <w:tab/>
      </w:r>
    </w:p>
    <w:sectPr w:rsidR="009066B9" w:rsidRPr="009066B9" w:rsidSect="00EE4057">
      <w:headerReference w:type="default" r:id="rId25"/>
      <w:footerReference w:type="default" r:id="rId26"/>
      <w:headerReference w:type="first" r:id="rId27"/>
      <w:footerReference w:type="first" r:id="rId28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F7F91" w14:textId="77777777" w:rsidR="005C2181" w:rsidRDefault="005C2181" w:rsidP="00F53A0D">
      <w:pPr>
        <w:spacing w:line="240" w:lineRule="auto"/>
      </w:pPr>
      <w:r>
        <w:separator/>
      </w:r>
    </w:p>
  </w:endnote>
  <w:endnote w:type="continuationSeparator" w:id="0">
    <w:p w14:paraId="5A50F25E" w14:textId="77777777" w:rsidR="005C2181" w:rsidRDefault="005C2181" w:rsidP="00F53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1F901" w14:textId="77777777" w:rsidR="009066B9" w:rsidRDefault="009066B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7BF0" w14:textId="77777777" w:rsidR="00BB5767" w:rsidRPr="00BB5767" w:rsidRDefault="0053161F">
    <w:pPr>
      <w:pStyle w:val="Voettekst"/>
      <w:rPr>
        <w:lang w:val="en-GB"/>
      </w:rPr>
    </w:pPr>
    <w:r>
      <w:t>Definition of done</w:t>
    </w:r>
    <w:r w:rsidR="00BB5767">
      <w:rPr>
        <w:lang w:val="en-GB"/>
      </w:rPr>
      <w:tab/>
    </w:r>
    <w:r w:rsidR="0034252F">
      <w:rPr>
        <w:lang w:val="en-GB"/>
      </w:rPr>
      <w:tab/>
    </w:r>
    <w:r w:rsidR="009234D4" w:rsidRPr="009234D4">
      <w:rPr>
        <w:lang w:val="en-GB"/>
      </w:rPr>
      <w:t xml:space="preserve">Pagina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PAGE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1</w:t>
    </w:r>
    <w:r w:rsidR="009234D4" w:rsidRPr="009234D4">
      <w:rPr>
        <w:bCs/>
        <w:lang w:val="en-GB"/>
      </w:rPr>
      <w:fldChar w:fldCharType="end"/>
    </w:r>
    <w:r w:rsidR="009234D4" w:rsidRPr="009234D4">
      <w:rPr>
        <w:lang w:val="en-GB"/>
      </w:rPr>
      <w:t xml:space="preserve"> van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NUMPAGES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2</w:t>
    </w:r>
    <w:r w:rsidR="009234D4" w:rsidRPr="009234D4">
      <w:rPr>
        <w:bCs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099D3" w14:textId="77777777" w:rsidR="009066B9" w:rsidRDefault="009066B9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3948B" w14:textId="77777777" w:rsidR="00EE4057" w:rsidRPr="00673034" w:rsidRDefault="00EE4057" w:rsidP="007B4C9E">
    <w:pPr>
      <w:pStyle w:val="Voettekst"/>
      <w:tabs>
        <w:tab w:val="clear" w:pos="4513"/>
        <w:tab w:val="center" w:pos="7088"/>
        <w:tab w:val="right" w:pos="14002"/>
      </w:tabs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t>Plan van aanpak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04FBA" w14:textId="77777777" w:rsidR="00EE4057" w:rsidRPr="005A3856" w:rsidRDefault="00A01A0E" w:rsidP="007B4C9E">
    <w:pPr>
      <w:pStyle w:val="Koptekst"/>
      <w:tabs>
        <w:tab w:val="left" w:pos="4940"/>
      </w:tabs>
    </w:pPr>
    <w:r>
      <w:t>Definition of Done</w:t>
    </w:r>
    <w:r w:rsidR="00EE4057" w:rsidRPr="005A3856">
      <w:tab/>
    </w:r>
    <w:r w:rsidR="00EE4057" w:rsidRPr="005A3856">
      <w:tab/>
    </w:r>
    <w:r w:rsidR="00EE4057">
      <w:tab/>
    </w:r>
    <w:r w:rsidR="00EE4057" w:rsidRPr="005A3856">
      <w:t xml:space="preserve">Pagina </w:t>
    </w:r>
    <w:r w:rsidR="00EE4057" w:rsidRPr="005A3856">
      <w:fldChar w:fldCharType="begin"/>
    </w:r>
    <w:r w:rsidR="00EE4057" w:rsidRPr="005A3856">
      <w:instrText>PAGE   \* MERGEFORMAT</w:instrText>
    </w:r>
    <w:r w:rsidR="00EE4057" w:rsidRPr="005A3856">
      <w:fldChar w:fldCharType="separate"/>
    </w:r>
    <w:r w:rsidR="00EE4057" w:rsidRPr="005A3856">
      <w:t>1</w:t>
    </w:r>
    <w:r w:rsidR="00EE4057" w:rsidRPr="005A3856">
      <w:fldChar w:fldCharType="end"/>
    </w:r>
  </w:p>
  <w:p w14:paraId="7CBF7F5D" w14:textId="77777777" w:rsidR="00EE4057" w:rsidRDefault="00EE4057" w:rsidP="000A1A94">
    <w:pPr>
      <w:pStyle w:val="Voettekst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551AC" w14:textId="77777777" w:rsidR="00190256" w:rsidRPr="00BB5767" w:rsidRDefault="00190256" w:rsidP="00190256">
    <w:pPr>
      <w:pStyle w:val="Voettekst"/>
      <w:tabs>
        <w:tab w:val="clear" w:pos="4513"/>
        <w:tab w:val="clear" w:pos="9026"/>
        <w:tab w:val="center" w:pos="5103"/>
        <w:tab w:val="right" w:pos="10348"/>
      </w:tabs>
      <w:rPr>
        <w:lang w:val="en-GB"/>
      </w:rPr>
    </w:pPr>
    <w:r>
      <w:t>Definition of done</w:t>
    </w:r>
    <w:r>
      <w:rPr>
        <w:lang w:val="en-GB"/>
      </w:rPr>
      <w:tab/>
    </w:r>
    <w:r>
      <w:rPr>
        <w:lang w:val="en-GB"/>
      </w:rPr>
      <w:tab/>
    </w:r>
    <w:r w:rsidRPr="009234D4">
      <w:rPr>
        <w:lang w:val="en-GB"/>
      </w:rPr>
      <w:t xml:space="preserve">Pagina </w:t>
    </w:r>
    <w:r w:rsidRPr="009234D4">
      <w:rPr>
        <w:bCs/>
        <w:lang w:val="en-GB"/>
      </w:rPr>
      <w:fldChar w:fldCharType="begin"/>
    </w:r>
    <w:r w:rsidRPr="009234D4">
      <w:rPr>
        <w:bCs/>
        <w:lang w:val="en-GB"/>
      </w:rPr>
      <w:instrText xml:space="preserve"> PAGE  \* Arabic  \* MERGEFORMAT </w:instrText>
    </w:r>
    <w:r w:rsidRPr="009234D4">
      <w:rPr>
        <w:bCs/>
        <w:lang w:val="en-GB"/>
      </w:rPr>
      <w:fldChar w:fldCharType="separate"/>
    </w:r>
    <w:r w:rsidRPr="009234D4">
      <w:rPr>
        <w:bCs/>
        <w:noProof/>
        <w:lang w:val="en-GB"/>
      </w:rPr>
      <w:t>1</w:t>
    </w:r>
    <w:r w:rsidRPr="009234D4">
      <w:rPr>
        <w:bCs/>
        <w:lang w:val="en-GB"/>
      </w:rPr>
      <w:fldChar w:fldCharType="end"/>
    </w:r>
    <w:r w:rsidRPr="009234D4">
      <w:rPr>
        <w:lang w:val="en-GB"/>
      </w:rPr>
      <w:t xml:space="preserve"> van </w:t>
    </w:r>
    <w:r w:rsidRPr="009234D4">
      <w:rPr>
        <w:bCs/>
        <w:lang w:val="en-GB"/>
      </w:rPr>
      <w:fldChar w:fldCharType="begin"/>
    </w:r>
    <w:r w:rsidRPr="009234D4">
      <w:rPr>
        <w:bCs/>
        <w:lang w:val="en-GB"/>
      </w:rPr>
      <w:instrText xml:space="preserve"> NUMPAGES  \* Arabic  \* MERGEFORMAT </w:instrText>
    </w:r>
    <w:r w:rsidRPr="009234D4">
      <w:rPr>
        <w:bCs/>
        <w:lang w:val="en-GB"/>
      </w:rPr>
      <w:fldChar w:fldCharType="separate"/>
    </w:r>
    <w:r w:rsidRPr="009234D4">
      <w:rPr>
        <w:bCs/>
        <w:noProof/>
        <w:lang w:val="en-GB"/>
      </w:rPr>
      <w:t>2</w:t>
    </w:r>
    <w:r w:rsidRPr="009234D4">
      <w:rPr>
        <w:bCs/>
        <w:lang w:val="en-GB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B6577" w14:textId="77777777" w:rsidR="00EE4057" w:rsidRPr="005A3856" w:rsidRDefault="00A01A0E" w:rsidP="00EE4057">
    <w:pPr>
      <w:pStyle w:val="Koptekst"/>
      <w:tabs>
        <w:tab w:val="clear" w:pos="4513"/>
        <w:tab w:val="clear" w:pos="9026"/>
        <w:tab w:val="center" w:pos="7655"/>
        <w:tab w:val="right" w:pos="15309"/>
      </w:tabs>
    </w:pPr>
    <w:r>
      <w:t>Definition of Done</w:t>
    </w:r>
    <w:r w:rsidR="00EE4057">
      <w:tab/>
    </w:r>
    <w:r w:rsidR="009066B9">
      <w:tab/>
    </w:r>
    <w:r w:rsidR="00EE4057" w:rsidRPr="005A3856">
      <w:t xml:space="preserve">Pagina </w:t>
    </w:r>
    <w:r w:rsidR="00EE4057" w:rsidRPr="005A3856">
      <w:fldChar w:fldCharType="begin"/>
    </w:r>
    <w:r w:rsidR="00EE4057" w:rsidRPr="005A3856">
      <w:instrText>PAGE   \* MERGEFORMAT</w:instrText>
    </w:r>
    <w:r w:rsidR="00EE4057" w:rsidRPr="005A3856">
      <w:fldChar w:fldCharType="separate"/>
    </w:r>
    <w:r w:rsidR="00EE4057">
      <w:t>3</w:t>
    </w:r>
    <w:r w:rsidR="00EE4057" w:rsidRPr="005A3856">
      <w:fldChar w:fldCharType="end"/>
    </w:r>
  </w:p>
  <w:p w14:paraId="53805D25" w14:textId="77777777" w:rsidR="00EE4057" w:rsidRDefault="00EE40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AA769" w14:textId="77777777" w:rsidR="005C2181" w:rsidRDefault="005C2181" w:rsidP="00F53A0D">
      <w:pPr>
        <w:spacing w:line="240" w:lineRule="auto"/>
      </w:pPr>
      <w:r>
        <w:separator/>
      </w:r>
    </w:p>
  </w:footnote>
  <w:footnote w:type="continuationSeparator" w:id="0">
    <w:p w14:paraId="5253E28F" w14:textId="77777777" w:rsidR="005C2181" w:rsidRDefault="005C2181" w:rsidP="00F53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A8FE" w14:textId="77777777" w:rsidR="009066B9" w:rsidRDefault="009066B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2DA45" w14:textId="77777777" w:rsidR="00F53A0D" w:rsidRPr="00190256" w:rsidRDefault="00190256" w:rsidP="00190256">
    <w:pPr>
      <w:pStyle w:val="Koptekst"/>
    </w:pPr>
    <w:r>
      <w:rPr>
        <w:noProof/>
      </w:rPr>
      <w:drawing>
        <wp:inline distT="0" distB="0" distL="0" distR="0" wp14:anchorId="48F2F432" wp14:editId="2B8EEBBF">
          <wp:extent cx="1906905" cy="283845"/>
          <wp:effectExtent l="0" t="0" r="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633613484"/>
        <w:placeholder>
          <w:docPart w:val="E7BA0F97ED13482BB9EBF52E7A3249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D555F">
          <w:t>Olaf Ulijn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F9A56" w14:textId="77777777" w:rsidR="009066B9" w:rsidRDefault="009066B9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276AE" w14:textId="77777777" w:rsidR="00EE4057" w:rsidRDefault="00000000" w:rsidP="007B4C9E">
    <w:pPr>
      <w:pStyle w:val="Koptekst"/>
      <w:tabs>
        <w:tab w:val="right" w:pos="14002"/>
      </w:tabs>
    </w:pPr>
    <w:sdt>
      <w:sdtPr>
        <w:alias w:val="Auteur"/>
        <w:tag w:val=""/>
        <w:id w:val="743070282"/>
        <w:placeholder>
          <w:docPart w:val="A0FD9F80D0D34E9984605EC6D05E01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D555F">
          <w:t>Olaf Ulijn</w:t>
        </w:r>
      </w:sdtContent>
    </w:sdt>
    <w:r w:rsidR="00EE4057">
      <w:tab/>
    </w:r>
    <w:r w:rsidR="00EE4057">
      <w:tab/>
    </w:r>
    <w:r w:rsidR="00EE4057">
      <w:rPr>
        <w:noProof/>
      </w:rPr>
      <w:drawing>
        <wp:inline distT="0" distB="0" distL="0" distR="0" wp14:anchorId="24F6C01A" wp14:editId="29346463">
          <wp:extent cx="1906905" cy="283845"/>
          <wp:effectExtent l="0" t="0" r="0" b="1905"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81AAC" w14:textId="77777777" w:rsidR="00EE4057" w:rsidRDefault="00EE4057" w:rsidP="00EE4057">
    <w:pPr>
      <w:tabs>
        <w:tab w:val="center" w:pos="4536"/>
        <w:tab w:val="right" w:pos="9072"/>
        <w:tab w:val="right" w:pos="14002"/>
      </w:tabs>
    </w:pPr>
    <w:bookmarkStart w:id="7" w:name="_Hlk119261058"/>
    <w:r>
      <w:rPr>
        <w:noProof/>
      </w:rPr>
      <w:drawing>
        <wp:inline distT="0" distB="0" distL="0" distR="0" wp14:anchorId="59FBF39E" wp14:editId="31BDE372">
          <wp:extent cx="1906905" cy="283845"/>
          <wp:effectExtent l="0" t="0" r="0" b="1905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-239491969"/>
        <w:placeholder>
          <w:docPart w:val="FB2E6F0AF2EF44EC9FD1A7F50CD388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D555F">
          <w:t>Olaf Ulijn</w:t>
        </w:r>
      </w:sdtContent>
    </w:sdt>
  </w:p>
  <w:bookmarkEnd w:id="7"/>
  <w:p w14:paraId="21041EEA" w14:textId="77777777" w:rsidR="00EE4057" w:rsidRPr="00673034" w:rsidRDefault="00EE4057" w:rsidP="00673034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7D6BB" w14:textId="77777777" w:rsidR="00190256" w:rsidRPr="00190256" w:rsidRDefault="00190256" w:rsidP="00190256">
    <w:pPr>
      <w:pStyle w:val="Koptekst"/>
      <w:tabs>
        <w:tab w:val="clear" w:pos="4513"/>
        <w:tab w:val="clear" w:pos="9026"/>
        <w:tab w:val="center" w:pos="5103"/>
        <w:tab w:val="right" w:pos="10466"/>
      </w:tabs>
    </w:pPr>
    <w:r>
      <w:rPr>
        <w:noProof/>
      </w:rPr>
      <w:drawing>
        <wp:inline distT="0" distB="0" distL="0" distR="0" wp14:anchorId="5CCB473B" wp14:editId="7D7892D3">
          <wp:extent cx="1906905" cy="283845"/>
          <wp:effectExtent l="0" t="0" r="0" b="190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-152534356"/>
        <w:placeholder>
          <w:docPart w:val="29169CDC30504E4E9C06DFC2FDA885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D555F">
          <w:t>Olaf Ulijn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9ACF3" w14:textId="77777777" w:rsidR="00EE4057" w:rsidRDefault="00EE4057" w:rsidP="00EE4057">
    <w:pPr>
      <w:pStyle w:val="Koptekst"/>
      <w:tabs>
        <w:tab w:val="clear" w:pos="4513"/>
        <w:tab w:val="clear" w:pos="9026"/>
        <w:tab w:val="center" w:pos="7371"/>
        <w:tab w:val="right" w:pos="15309"/>
      </w:tabs>
    </w:pPr>
    <w:r>
      <w:rPr>
        <w:noProof/>
      </w:rPr>
      <w:drawing>
        <wp:inline distT="0" distB="0" distL="0" distR="0" wp14:anchorId="15A5942D" wp14:editId="0C324F01">
          <wp:extent cx="1906905" cy="283845"/>
          <wp:effectExtent l="0" t="0" r="0" b="1905"/>
          <wp:docPr id="8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536930619"/>
        <w:placeholder>
          <w:docPart w:val="E7BA0F97ED13482BB9EBF52E7A3249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D555F">
          <w:t>Olaf Ulijn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E2A5C"/>
    <w:multiLevelType w:val="hybridMultilevel"/>
    <w:tmpl w:val="846A4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31C"/>
    <w:multiLevelType w:val="hybridMultilevel"/>
    <w:tmpl w:val="0A5A8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67B42"/>
    <w:multiLevelType w:val="hybridMultilevel"/>
    <w:tmpl w:val="DCFC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594">
    <w:abstractNumId w:val="0"/>
  </w:num>
  <w:num w:numId="2" w16cid:durableId="1693603838">
    <w:abstractNumId w:val="1"/>
  </w:num>
  <w:num w:numId="3" w16cid:durableId="309553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5F"/>
    <w:rsid w:val="00022FFE"/>
    <w:rsid w:val="00071EC9"/>
    <w:rsid w:val="0008345F"/>
    <w:rsid w:val="00084EE9"/>
    <w:rsid w:val="00085FDD"/>
    <w:rsid w:val="000B0DFB"/>
    <w:rsid w:val="000B2959"/>
    <w:rsid w:val="000C6742"/>
    <w:rsid w:val="00103FC1"/>
    <w:rsid w:val="001570E6"/>
    <w:rsid w:val="0018485D"/>
    <w:rsid w:val="00190256"/>
    <w:rsid w:val="00196A9A"/>
    <w:rsid w:val="00200641"/>
    <w:rsid w:val="00254F7D"/>
    <w:rsid w:val="00274A14"/>
    <w:rsid w:val="002912BA"/>
    <w:rsid w:val="00291CC5"/>
    <w:rsid w:val="002C2CC3"/>
    <w:rsid w:val="002D20C7"/>
    <w:rsid w:val="002D4F04"/>
    <w:rsid w:val="002D555F"/>
    <w:rsid w:val="003006E4"/>
    <w:rsid w:val="00320785"/>
    <w:rsid w:val="00332EAF"/>
    <w:rsid w:val="00334D94"/>
    <w:rsid w:val="00335787"/>
    <w:rsid w:val="0034252F"/>
    <w:rsid w:val="003450C6"/>
    <w:rsid w:val="00346875"/>
    <w:rsid w:val="00350285"/>
    <w:rsid w:val="00365A93"/>
    <w:rsid w:val="0038256F"/>
    <w:rsid w:val="00390A5A"/>
    <w:rsid w:val="003A1868"/>
    <w:rsid w:val="003D7383"/>
    <w:rsid w:val="003E2DAC"/>
    <w:rsid w:val="00403E04"/>
    <w:rsid w:val="00405BEF"/>
    <w:rsid w:val="00436D8C"/>
    <w:rsid w:val="00451F4C"/>
    <w:rsid w:val="00485B03"/>
    <w:rsid w:val="004B352D"/>
    <w:rsid w:val="004E7E64"/>
    <w:rsid w:val="0053161F"/>
    <w:rsid w:val="00551F9D"/>
    <w:rsid w:val="005773FD"/>
    <w:rsid w:val="00591941"/>
    <w:rsid w:val="00594B01"/>
    <w:rsid w:val="00596EEE"/>
    <w:rsid w:val="005C2181"/>
    <w:rsid w:val="005E4C3D"/>
    <w:rsid w:val="005F091A"/>
    <w:rsid w:val="006037ED"/>
    <w:rsid w:val="006315CA"/>
    <w:rsid w:val="006445DA"/>
    <w:rsid w:val="0065576C"/>
    <w:rsid w:val="006868E1"/>
    <w:rsid w:val="006B1D2C"/>
    <w:rsid w:val="006C72B8"/>
    <w:rsid w:val="006D34BD"/>
    <w:rsid w:val="007066CA"/>
    <w:rsid w:val="00722EF6"/>
    <w:rsid w:val="007523D7"/>
    <w:rsid w:val="0077357C"/>
    <w:rsid w:val="007901D3"/>
    <w:rsid w:val="007C6115"/>
    <w:rsid w:val="00852271"/>
    <w:rsid w:val="008810CF"/>
    <w:rsid w:val="008874AF"/>
    <w:rsid w:val="008A6C93"/>
    <w:rsid w:val="008B6890"/>
    <w:rsid w:val="008E44D8"/>
    <w:rsid w:val="008F0B96"/>
    <w:rsid w:val="008F75CC"/>
    <w:rsid w:val="00903C32"/>
    <w:rsid w:val="009066B9"/>
    <w:rsid w:val="009211CA"/>
    <w:rsid w:val="009234D4"/>
    <w:rsid w:val="00931CC5"/>
    <w:rsid w:val="00937A20"/>
    <w:rsid w:val="00941F69"/>
    <w:rsid w:val="00945801"/>
    <w:rsid w:val="00950A34"/>
    <w:rsid w:val="00955BFF"/>
    <w:rsid w:val="009E0A41"/>
    <w:rsid w:val="009E2750"/>
    <w:rsid w:val="009E6C6B"/>
    <w:rsid w:val="009F59EE"/>
    <w:rsid w:val="00A01A0E"/>
    <w:rsid w:val="00A35C46"/>
    <w:rsid w:val="00A53F09"/>
    <w:rsid w:val="00A6292F"/>
    <w:rsid w:val="00A809BD"/>
    <w:rsid w:val="00AD197C"/>
    <w:rsid w:val="00AF721E"/>
    <w:rsid w:val="00B0688F"/>
    <w:rsid w:val="00B1411B"/>
    <w:rsid w:val="00B55C3F"/>
    <w:rsid w:val="00B724A7"/>
    <w:rsid w:val="00B758AF"/>
    <w:rsid w:val="00BA4B91"/>
    <w:rsid w:val="00BA4EAE"/>
    <w:rsid w:val="00BB17AA"/>
    <w:rsid w:val="00BB5767"/>
    <w:rsid w:val="00BD0E28"/>
    <w:rsid w:val="00C03DA0"/>
    <w:rsid w:val="00C15CB1"/>
    <w:rsid w:val="00C25DE3"/>
    <w:rsid w:val="00C50F00"/>
    <w:rsid w:val="00C67361"/>
    <w:rsid w:val="00C81752"/>
    <w:rsid w:val="00CA5894"/>
    <w:rsid w:val="00CB312F"/>
    <w:rsid w:val="00D05B60"/>
    <w:rsid w:val="00D10133"/>
    <w:rsid w:val="00D14D43"/>
    <w:rsid w:val="00D85D55"/>
    <w:rsid w:val="00DA7820"/>
    <w:rsid w:val="00DD77EE"/>
    <w:rsid w:val="00DE7686"/>
    <w:rsid w:val="00E547C4"/>
    <w:rsid w:val="00E64288"/>
    <w:rsid w:val="00E869BF"/>
    <w:rsid w:val="00E93440"/>
    <w:rsid w:val="00EA4F78"/>
    <w:rsid w:val="00EB3730"/>
    <w:rsid w:val="00EC114B"/>
    <w:rsid w:val="00EC2878"/>
    <w:rsid w:val="00EE4057"/>
    <w:rsid w:val="00F12916"/>
    <w:rsid w:val="00F1611B"/>
    <w:rsid w:val="00F23950"/>
    <w:rsid w:val="00F53A0D"/>
    <w:rsid w:val="00FA0E67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2D105"/>
  <w15:chartTrackingRefBased/>
  <w15:docId w15:val="{38ECC465-FACA-43ED-ABB6-ADEE2132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B724A7"/>
    <w:pPr>
      <w:spacing w:after="0"/>
    </w:pPr>
    <w:rPr>
      <w:rFonts w:ascii="Segoe UI" w:hAnsi="Segoe UI"/>
      <w:color w:val="262626" w:themeColor="text1" w:themeTint="D9"/>
      <w:sz w:val="24"/>
    </w:rPr>
  </w:style>
  <w:style w:type="paragraph" w:styleId="Kop1">
    <w:name w:val="heading 1"/>
    <w:basedOn w:val="Standaard"/>
    <w:next w:val="Standaard"/>
    <w:link w:val="Kop1Char"/>
    <w:uiPriority w:val="9"/>
    <w:rsid w:val="00190256"/>
    <w:pPr>
      <w:keepNext/>
      <w:keepLines/>
      <w:spacing w:before="240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190256"/>
    <w:pPr>
      <w:keepNext/>
      <w:keepLines/>
      <w:spacing w:before="40"/>
      <w:outlineLvl w:val="1"/>
    </w:pPr>
    <w:rPr>
      <w:rFonts w:eastAsiaTheme="majorEastAsia" w:cstheme="majorBidi"/>
      <w:color w:val="auto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57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rsid w:val="00403E04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03E04"/>
    <w:rPr>
      <w:rFonts w:eastAsiaTheme="minorEastAsia"/>
      <w:lang w:val="en-US"/>
    </w:rPr>
  </w:style>
  <w:style w:type="table" w:styleId="Tabelraster">
    <w:name w:val="Table Grid"/>
    <w:basedOn w:val="Standaardtabel"/>
    <w:uiPriority w:val="59"/>
    <w:rsid w:val="000B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53A0D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A0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53A0D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A0D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190256"/>
    <w:rPr>
      <w:rFonts w:ascii="Segoe UI" w:eastAsiaTheme="majorEastAsia" w:hAnsi="Segoe UI" w:cstheme="majorBidi"/>
      <w:sz w:val="32"/>
      <w:szCs w:val="32"/>
    </w:rPr>
  </w:style>
  <w:style w:type="paragraph" w:styleId="Kopvaninhoudsopgave">
    <w:name w:val="TOC Heading"/>
    <w:basedOn w:val="Kop1"/>
    <w:next w:val="Standaard"/>
    <w:link w:val="KopvaninhoudsopgaveChar"/>
    <w:uiPriority w:val="39"/>
    <w:unhideWhenUsed/>
    <w:rsid w:val="00190256"/>
    <w:pPr>
      <w:outlineLvl w:val="9"/>
    </w:pPr>
    <w:rPr>
      <w:lang w:val="en-US"/>
    </w:rPr>
  </w:style>
  <w:style w:type="paragraph" w:customStyle="1" w:styleId="Documenttitel">
    <w:name w:val="Documenttitel"/>
    <w:basedOn w:val="Standaard"/>
    <w:link w:val="DocumenttitelChar"/>
    <w:qFormat/>
    <w:rsid w:val="00BB5767"/>
    <w:pPr>
      <w:jc w:val="center"/>
    </w:pPr>
    <w:rPr>
      <w:color w:val="FFFFFF" w:themeColor="background1"/>
      <w:sz w:val="7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90256"/>
    <w:rPr>
      <w:rFonts w:ascii="Segoe UI" w:eastAsiaTheme="majorEastAsia" w:hAnsi="Segoe UI" w:cstheme="majorBidi"/>
      <w:sz w:val="26"/>
      <w:szCs w:val="26"/>
    </w:rPr>
  </w:style>
  <w:style w:type="character" w:customStyle="1" w:styleId="DocumenttitelChar">
    <w:name w:val="Documenttitel Char"/>
    <w:basedOn w:val="Standaardalinea-lettertype"/>
    <w:link w:val="Documenttitel"/>
    <w:rsid w:val="00BB5767"/>
    <w:rPr>
      <w:rFonts w:ascii="Segoe UI" w:hAnsi="Segoe UI"/>
      <w:color w:val="FFFFFF" w:themeColor="background1"/>
      <w:sz w:val="72"/>
      <w:lang w:val="en-GB"/>
    </w:rPr>
  </w:style>
  <w:style w:type="character" w:styleId="Zwaar">
    <w:name w:val="Strong"/>
    <w:aliases w:val="Belangrijk"/>
    <w:basedOn w:val="Standaardalinea-lettertype"/>
    <w:uiPriority w:val="22"/>
    <w:rsid w:val="00BB5767"/>
    <w:rPr>
      <w:rFonts w:ascii="Segoe UI" w:hAnsi="Segoe UI"/>
      <w:b/>
      <w:bCs/>
    </w:rPr>
  </w:style>
  <w:style w:type="paragraph" w:customStyle="1" w:styleId="Projectnaam">
    <w:name w:val="Projectnaam"/>
    <w:basedOn w:val="Standaard"/>
    <w:link w:val="ProjectnaamChar"/>
    <w:qFormat/>
    <w:rsid w:val="00BB5767"/>
    <w:pPr>
      <w:jc w:val="center"/>
    </w:pPr>
    <w:rPr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Paragraaf">
    <w:name w:val="Paragraaf"/>
    <w:basedOn w:val="Standaard"/>
    <w:link w:val="ParagraafChar"/>
    <w:qFormat/>
    <w:rsid w:val="00BB5767"/>
    <w:rPr>
      <w:bCs/>
      <w:noProof/>
    </w:rPr>
  </w:style>
  <w:style w:type="character" w:customStyle="1" w:styleId="ProjectnaamChar">
    <w:name w:val="Projectnaam Char"/>
    <w:basedOn w:val="Standaardalinea-lettertype"/>
    <w:link w:val="Projectnaam"/>
    <w:rsid w:val="00BB5767"/>
    <w:rPr>
      <w:rFonts w:ascii="Segoe UI" w:hAnsi="Segoe UI"/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Koptekst1">
    <w:name w:val="Koptekst 1"/>
    <w:basedOn w:val="Kop1"/>
    <w:next w:val="Paragraaf"/>
    <w:link w:val="Koptekst1Char"/>
    <w:qFormat/>
    <w:rsid w:val="00190256"/>
    <w:rPr>
      <w:b/>
    </w:rPr>
  </w:style>
  <w:style w:type="character" w:customStyle="1" w:styleId="ParagraafChar">
    <w:name w:val="Paragraaf Char"/>
    <w:basedOn w:val="Standaardalinea-lettertype"/>
    <w:link w:val="Paragraaf"/>
    <w:rsid w:val="00BB5767"/>
    <w:rPr>
      <w:rFonts w:ascii="Segoe UI" w:hAnsi="Segoe UI"/>
      <w:bCs/>
      <w:noProof/>
      <w:color w:val="262626" w:themeColor="text1" w:themeTint="D9"/>
      <w:sz w:val="24"/>
      <w:lang w:val="nl-NL"/>
    </w:rPr>
  </w:style>
  <w:style w:type="paragraph" w:customStyle="1" w:styleId="Koptekst2">
    <w:name w:val="Koptekst 2"/>
    <w:basedOn w:val="Kop2"/>
    <w:next w:val="Paragraaf"/>
    <w:link w:val="Koptekst2Char"/>
    <w:qFormat/>
    <w:rsid w:val="00EA4F78"/>
    <w:rPr>
      <w:sz w:val="28"/>
    </w:rPr>
  </w:style>
  <w:style w:type="character" w:customStyle="1" w:styleId="KopvaninhoudsopgaveChar">
    <w:name w:val="Kop van inhoudsopgave Char"/>
    <w:basedOn w:val="Kop1Char"/>
    <w:link w:val="Kopvaninhoudsopgave"/>
    <w:uiPriority w:val="39"/>
    <w:rsid w:val="00190256"/>
    <w:rPr>
      <w:rFonts w:ascii="Segoe UI" w:eastAsiaTheme="majorEastAsia" w:hAnsi="Segoe UI" w:cstheme="majorBidi"/>
      <w:sz w:val="32"/>
      <w:szCs w:val="32"/>
      <w:lang w:val="en-US"/>
    </w:rPr>
  </w:style>
  <w:style w:type="character" w:customStyle="1" w:styleId="Koptekst1Char">
    <w:name w:val="Koptekst 1 Char"/>
    <w:basedOn w:val="KopvaninhoudsopgaveChar"/>
    <w:link w:val="Koptekst1"/>
    <w:rsid w:val="00190256"/>
    <w:rPr>
      <w:rFonts w:ascii="Segoe UI" w:eastAsiaTheme="majorEastAsia" w:hAnsi="Segoe UI" w:cstheme="majorBidi"/>
      <w:b/>
      <w:sz w:val="32"/>
      <w:szCs w:val="32"/>
      <w:lang w:val="en-US"/>
    </w:rPr>
  </w:style>
  <w:style w:type="paragraph" w:customStyle="1" w:styleId="Koptekst3">
    <w:name w:val="Koptekst 3"/>
    <w:basedOn w:val="Kop3"/>
    <w:next w:val="Paragraaf"/>
    <w:link w:val="Koptekst3Char"/>
    <w:qFormat/>
    <w:rsid w:val="00EA4F78"/>
  </w:style>
  <w:style w:type="character" w:customStyle="1" w:styleId="Koptekst2Char">
    <w:name w:val="Koptekst 2 Char"/>
    <w:basedOn w:val="Kop2Char"/>
    <w:link w:val="Koptekst2"/>
    <w:rsid w:val="00EA4F78"/>
    <w:rPr>
      <w:rFonts w:ascii="Segoe UI" w:eastAsiaTheme="majorEastAsia" w:hAnsi="Segoe UI" w:cstheme="majorBidi"/>
      <w:color w:val="2F5496" w:themeColor="accent1" w:themeShade="BF"/>
      <w:sz w:val="28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234D4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BB57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tekst3Char">
    <w:name w:val="Koptekst 3 Char"/>
    <w:basedOn w:val="Kop3Char"/>
    <w:link w:val="Koptekst3"/>
    <w:rsid w:val="00EA4F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Standaardalinea-lettertype"/>
    <w:uiPriority w:val="99"/>
    <w:unhideWhenUsed/>
    <w:rsid w:val="009234D4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903C32"/>
    <w:pPr>
      <w:spacing w:after="100"/>
      <w:ind w:left="240"/>
    </w:pPr>
  </w:style>
  <w:style w:type="character" w:styleId="Tekstvantijdelijkeaanduiding">
    <w:name w:val="Placeholder Text"/>
    <w:basedOn w:val="Standaardalinea-lettertype"/>
    <w:uiPriority w:val="99"/>
    <w:semiHidden/>
    <w:rsid w:val="00EE4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7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fu\Downloads\KW1CDefinitionOfDon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BA0F97ED13482BB9EBF52E7A3249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3447D3-E747-48BB-8A14-E2A43A6433B6}"/>
      </w:docPartPr>
      <w:docPartBody>
        <w:p w:rsidR="00000000" w:rsidRDefault="00000000">
          <w:pPr>
            <w:pStyle w:val="E7BA0F97ED13482BB9EBF52E7A324953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A0FD9F80D0D34E9984605EC6D05E01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E6AAD8-C6D2-4249-A086-EB05A078C2A7}"/>
      </w:docPartPr>
      <w:docPartBody>
        <w:p w:rsidR="00000000" w:rsidRDefault="00000000">
          <w:pPr>
            <w:pStyle w:val="A0FD9F80D0D34E9984605EC6D05E01CE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FB2E6F0AF2EF44EC9FD1A7F50CD38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4F4AD7-FC89-4A99-94BD-C4C1858029B6}"/>
      </w:docPartPr>
      <w:docPartBody>
        <w:p w:rsidR="00000000" w:rsidRDefault="00000000">
          <w:pPr>
            <w:pStyle w:val="FB2E6F0AF2EF44EC9FD1A7F50CD388C1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29169CDC30504E4E9C06DFC2FDA885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D140C-AED2-463D-AD58-9D11D767BE8A}"/>
      </w:docPartPr>
      <w:docPartBody>
        <w:p w:rsidR="00000000" w:rsidRDefault="00000000">
          <w:pPr>
            <w:pStyle w:val="29169CDC30504E4E9C06DFC2FDA88559"/>
          </w:pPr>
          <w:r w:rsidRPr="009B469B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51"/>
    <w:rsid w:val="00022FFE"/>
    <w:rsid w:val="007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7BA0F97ED13482BB9EBF52E7A324953">
    <w:name w:val="E7BA0F97ED13482BB9EBF52E7A324953"/>
  </w:style>
  <w:style w:type="paragraph" w:customStyle="1" w:styleId="C46129F0178C4D4C940B6240FF25E13E">
    <w:name w:val="C46129F0178C4D4C940B6240FF25E13E"/>
  </w:style>
  <w:style w:type="paragraph" w:customStyle="1" w:styleId="A0FD9F80D0D34E9984605EC6D05E01CE">
    <w:name w:val="A0FD9F80D0D34E9984605EC6D05E01CE"/>
  </w:style>
  <w:style w:type="paragraph" w:customStyle="1" w:styleId="FB2E6F0AF2EF44EC9FD1A7F50CD388C1">
    <w:name w:val="FB2E6F0AF2EF44EC9FD1A7F50CD388C1"/>
  </w:style>
  <w:style w:type="paragraph" w:customStyle="1" w:styleId="29169CDC30504E4E9C06DFC2FDA88559">
    <w:name w:val="29169CDC30504E4E9C06DFC2FDA885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&lt;datum&gt;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EE746CF8E6942B4D2B736D7C922D4" ma:contentTypeVersion="13" ma:contentTypeDescription="Een nieuw document maken." ma:contentTypeScope="" ma:versionID="cd08b0fb5b61e826440de8b4c2aabfa6">
  <xsd:schema xmlns:xsd="http://www.w3.org/2001/XMLSchema" xmlns:xs="http://www.w3.org/2001/XMLSchema" xmlns:p="http://schemas.microsoft.com/office/2006/metadata/properties" xmlns:ns2="b3b6ad55-35bf-46b5-b778-0435ecb1e2c4" xmlns:ns3="e3db2205-f42d-4972-b9ce-02a8dcd7557e" targetNamespace="http://schemas.microsoft.com/office/2006/metadata/properties" ma:root="true" ma:fieldsID="54c1572574ffe05a7c0599a6b9f18836" ns2:_="" ns3:_="">
    <xsd:import namespace="b3b6ad55-35bf-46b5-b778-0435ecb1e2c4"/>
    <xsd:import namespace="e3db2205-f42d-4972-b9ce-02a8dcd75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ad55-35bf-46b5-b778-0435ecb1e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cc394ed-1364-4917-9721-817cbab02e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2205-f42d-4972-b9ce-02a8dcd755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aeff9d-3675-45f2-9968-a13bb436ad0d}" ma:internalName="TaxCatchAll" ma:showField="CatchAllData" ma:web="e3db2205-f42d-4972-b9ce-02a8dcd755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b6ad55-35bf-46b5-b778-0435ecb1e2c4">
      <Terms xmlns="http://schemas.microsoft.com/office/infopath/2007/PartnerControls"/>
    </lcf76f155ced4ddcb4097134ff3c332f>
    <TaxCatchAll xmlns="e3db2205-f42d-4972-b9ce-02a8dcd7557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4EB456-C4C4-417B-AE73-910D6BA55D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44304A-3E85-437C-B0F1-11711A3B5A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7B8CB3-C0F6-4A76-A6C5-744A73C14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6ad55-35bf-46b5-b778-0435ecb1e2c4"/>
    <ds:schemaRef ds:uri="e3db2205-f42d-4972-b9ce-02a8dcd75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7CBCB1-0D5F-4903-9DE6-B462007CCC3F}">
  <ds:schemaRefs>
    <ds:schemaRef ds:uri="http://schemas.microsoft.com/office/2006/metadata/properties"/>
    <ds:schemaRef ds:uri="http://schemas.microsoft.com/office/infopath/2007/PartnerControls"/>
    <ds:schemaRef ds:uri="b3b6ad55-35bf-46b5-b778-0435ecb1e2c4"/>
    <ds:schemaRef ds:uri="e3db2205-f42d-4972-b9ce-02a8dcd755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KW1CDefinitionOfDone (1).dotx</Template>
  <TotalTime>23</TotalTime>
  <Pages>5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Vastgesteld Programma van eisen</vt:lpstr>
      <vt:lpstr>Vastgesteld Programma van eisen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Vastgesteld Programma van eisen</dc:title>
  <dc:subject>Project: &lt;projectnaam&gt;</dc:subject>
  <dc:creator>Olaf Ulijn</dc:creator>
  <cp:keywords/>
  <dc:description/>
  <cp:lastModifiedBy>Olaf Ulijn</cp:lastModifiedBy>
  <cp:revision>2</cp:revision>
  <dcterms:created xsi:type="dcterms:W3CDTF">2024-09-24T08:49:00Z</dcterms:created>
  <dcterms:modified xsi:type="dcterms:W3CDTF">2024-09-24T09:12:00Z</dcterms:modified>
  <cp:category>&lt;versie&gt;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0x010100B36EE746CF8E6942B4D2B736D7C922D4</vt:lpwstr>
  </property>
  <property fmtid="{D5CDD505-2E9C-101B-9397-08002B2CF9AE}" pid="3" name="MediaServiceImageTags">
    <vt:lpwstr/>
  </property>
</Properties>
</file>